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9CB4" w14:textId="4F218903" w:rsidR="003D6DB5" w:rsidRPr="007E6E1E" w:rsidRDefault="003D6DB5" w:rsidP="3E03CD33"/>
    <w:p w14:paraId="4EA0BF42" w14:textId="63318877" w:rsidR="0C44F397" w:rsidRDefault="0C44F397" w:rsidP="0C44F397">
      <w:pPr>
        <w:rPr>
          <w:rFonts w:ascii="Arial" w:hAnsi="Arial" w:cs="Arial"/>
          <w:smallCap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446"/>
        <w:gridCol w:w="3252"/>
        <w:gridCol w:w="1487"/>
        <w:gridCol w:w="2806"/>
      </w:tblGrid>
      <w:tr w:rsidR="003D6DB5" w:rsidRPr="007E6E1E" w14:paraId="05CE6B18" w14:textId="77777777" w:rsidTr="0C44F397">
        <w:trPr>
          <w:trHeight w:val="432"/>
        </w:trPr>
        <w:tc>
          <w:tcPr>
            <w:tcW w:w="3505" w:type="dxa"/>
            <w:gridSpan w:val="2"/>
            <w:vAlign w:val="center"/>
          </w:tcPr>
          <w:p w14:paraId="706E795B" w14:textId="3481CB44" w:rsidR="003D6DB5" w:rsidRPr="002570C2" w:rsidRDefault="003D6DB5" w:rsidP="003D6DB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Event Host</w:t>
            </w:r>
          </w:p>
        </w:tc>
        <w:tc>
          <w:tcPr>
            <w:tcW w:w="7285" w:type="dxa"/>
            <w:gridSpan w:val="3"/>
            <w:vAlign w:val="center"/>
          </w:tcPr>
          <w:p w14:paraId="59329D6E" w14:textId="187C66E4" w:rsidR="003D6DB5" w:rsidRPr="00EF340F" w:rsidRDefault="008F702C" w:rsidP="003D6DB5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&lt;%=</w:t>
            </w:r>
            <w:proofErr w:type="spellStart"/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Model.MeetingHost</w:t>
            </w:r>
            <w:proofErr w:type="spellEnd"/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%&gt;</w:t>
            </w:r>
          </w:p>
        </w:tc>
      </w:tr>
      <w:tr w:rsidR="003D6DB5" w:rsidRPr="007E6E1E" w14:paraId="091F9EDD" w14:textId="77777777" w:rsidTr="0C44F397">
        <w:trPr>
          <w:trHeight w:val="432"/>
        </w:trPr>
        <w:tc>
          <w:tcPr>
            <w:tcW w:w="3505" w:type="dxa"/>
            <w:gridSpan w:val="2"/>
            <w:vAlign w:val="center"/>
          </w:tcPr>
          <w:p w14:paraId="5AEF1AEF" w14:textId="13488749" w:rsidR="003D6DB5" w:rsidRPr="002570C2" w:rsidRDefault="003D6DB5" w:rsidP="003D6DB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Event Speaker</w:t>
            </w:r>
          </w:p>
        </w:tc>
        <w:tc>
          <w:tcPr>
            <w:tcW w:w="7285" w:type="dxa"/>
            <w:gridSpan w:val="3"/>
            <w:vAlign w:val="center"/>
          </w:tcPr>
          <w:p w14:paraId="21E92AE7" w14:textId="6CF1A0FA" w:rsidR="003D6DB5" w:rsidRPr="00EF340F" w:rsidRDefault="007673C4" w:rsidP="003D6DB5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&lt;%=</w:t>
            </w:r>
            <w:proofErr w:type="spellStart"/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Model.SpeakerList</w:t>
            </w:r>
            <w:proofErr w:type="spellEnd"/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%&gt;</w:t>
            </w:r>
          </w:p>
        </w:tc>
      </w:tr>
      <w:tr w:rsidR="003D6DB5" w:rsidRPr="007E6E1E" w14:paraId="5FCCF398" w14:textId="77777777" w:rsidTr="0C44F397">
        <w:trPr>
          <w:trHeight w:val="432"/>
        </w:trPr>
        <w:tc>
          <w:tcPr>
            <w:tcW w:w="3505" w:type="dxa"/>
            <w:gridSpan w:val="2"/>
            <w:vAlign w:val="center"/>
          </w:tcPr>
          <w:p w14:paraId="1D1E2794" w14:textId="7EA23CAC" w:rsidR="003D6DB5" w:rsidRPr="002570C2" w:rsidRDefault="003D6DB5" w:rsidP="003D6DB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Event Office/Venue</w:t>
            </w:r>
          </w:p>
        </w:tc>
        <w:tc>
          <w:tcPr>
            <w:tcW w:w="7285" w:type="dxa"/>
            <w:gridSpan w:val="3"/>
            <w:vAlign w:val="center"/>
          </w:tcPr>
          <w:p w14:paraId="28E12173" w14:textId="5684D2BB" w:rsidR="003D6DB5" w:rsidRPr="00EF340F" w:rsidRDefault="00DD2606" w:rsidP="003D6DB5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&lt;%=</w:t>
            </w:r>
            <w:proofErr w:type="spellStart"/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Model.VenueName</w:t>
            </w:r>
            <w:proofErr w:type="spellEnd"/>
            <w:r w:rsidRPr="00EF340F">
              <w:rPr>
                <w:rFonts w:asciiTheme="minorHAnsi" w:hAnsiTheme="minorHAnsi" w:cstheme="minorHAnsi"/>
                <w:sz w:val="24"/>
                <w:szCs w:val="24"/>
              </w:rPr>
              <w:t>%&gt;</w:t>
            </w:r>
          </w:p>
        </w:tc>
      </w:tr>
      <w:tr w:rsidR="003D6DB5" w:rsidRPr="007E6E1E" w14:paraId="568A54BD" w14:textId="77777777" w:rsidTr="0C44F397">
        <w:trPr>
          <w:trHeight w:val="432"/>
        </w:trPr>
        <w:tc>
          <w:tcPr>
            <w:tcW w:w="3505" w:type="dxa"/>
            <w:gridSpan w:val="2"/>
            <w:vAlign w:val="center"/>
          </w:tcPr>
          <w:p w14:paraId="54A9FE9C" w14:textId="44FE8C5E" w:rsidR="003D6DB5" w:rsidRPr="002570C2" w:rsidRDefault="003D6DB5" w:rsidP="006C464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Address 1</w:t>
            </w:r>
          </w:p>
        </w:tc>
        <w:tc>
          <w:tcPr>
            <w:tcW w:w="7285" w:type="dxa"/>
            <w:gridSpan w:val="3"/>
            <w:vAlign w:val="center"/>
          </w:tcPr>
          <w:p w14:paraId="18999232" w14:textId="54D51218" w:rsidR="003D6DB5" w:rsidRPr="00E9648F" w:rsidRDefault="00F66344" w:rsidP="003D6DB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9648F">
              <w:rPr>
                <w:rFonts w:ascii="Arial" w:hAnsi="Arial" w:cs="Arial"/>
                <w:color w:val="172B4D"/>
                <w:spacing w:val="-1"/>
                <w:sz w:val="24"/>
                <w:szCs w:val="24"/>
                <w:shd w:val="clear" w:color="auto" w:fill="FFFFFF"/>
              </w:rPr>
              <w:t>&lt;%=Model.VenueAddress1%&gt;</w:t>
            </w:r>
          </w:p>
        </w:tc>
      </w:tr>
      <w:tr w:rsidR="003D6DB5" w:rsidRPr="007E6E1E" w14:paraId="2E8179BB" w14:textId="77777777" w:rsidTr="0C44F397">
        <w:trPr>
          <w:trHeight w:val="432"/>
        </w:trPr>
        <w:tc>
          <w:tcPr>
            <w:tcW w:w="3505" w:type="dxa"/>
            <w:gridSpan w:val="2"/>
            <w:vAlign w:val="center"/>
          </w:tcPr>
          <w:p w14:paraId="13E1C8EE" w14:textId="386431AE" w:rsidR="003D6DB5" w:rsidRPr="002570C2" w:rsidRDefault="003D6DB5" w:rsidP="006C464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Address 2</w:t>
            </w:r>
          </w:p>
        </w:tc>
        <w:tc>
          <w:tcPr>
            <w:tcW w:w="7285" w:type="dxa"/>
            <w:gridSpan w:val="3"/>
            <w:vAlign w:val="center"/>
          </w:tcPr>
          <w:p w14:paraId="57E60603" w14:textId="6E9FE861" w:rsidR="003D6DB5" w:rsidRPr="00E9648F" w:rsidRDefault="00E9648F" w:rsidP="003D6DB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9648F">
              <w:rPr>
                <w:rFonts w:ascii="Arial" w:hAnsi="Arial" w:cs="Arial"/>
                <w:color w:val="172B4D"/>
                <w:spacing w:val="-1"/>
                <w:sz w:val="24"/>
                <w:szCs w:val="24"/>
                <w:shd w:val="clear" w:color="auto" w:fill="FFFFFF"/>
              </w:rPr>
              <w:t>&lt;%=Model.VenueAddress2%&gt;</w:t>
            </w:r>
          </w:p>
        </w:tc>
      </w:tr>
      <w:tr w:rsidR="003D6DB5" w:rsidRPr="007E6E1E" w14:paraId="2C238F01" w14:textId="77777777" w:rsidTr="0C44F397">
        <w:trPr>
          <w:trHeight w:val="432"/>
        </w:trPr>
        <w:tc>
          <w:tcPr>
            <w:tcW w:w="3505" w:type="dxa"/>
            <w:gridSpan w:val="2"/>
            <w:vAlign w:val="center"/>
          </w:tcPr>
          <w:p w14:paraId="3827D034" w14:textId="7C2930F2" w:rsidR="003D6DB5" w:rsidRPr="002570C2" w:rsidRDefault="003D6DB5" w:rsidP="006C464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City, State, Zip Code</w:t>
            </w:r>
          </w:p>
        </w:tc>
        <w:tc>
          <w:tcPr>
            <w:tcW w:w="7285" w:type="dxa"/>
            <w:gridSpan w:val="3"/>
            <w:vAlign w:val="center"/>
          </w:tcPr>
          <w:p w14:paraId="6A6B297D" w14:textId="30A5623C" w:rsidR="003D6DB5" w:rsidRPr="00342E01" w:rsidRDefault="00842D28" w:rsidP="0C44F397">
            <w:pPr>
              <w:pStyle w:val="NormalWeb"/>
              <w:shd w:val="clear" w:color="auto" w:fill="FFFFFF" w:themeFill="background1"/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</w:pPr>
            <w:r w:rsidRPr="00BD5E44">
              <w:rPr>
                <w:rFonts w:ascii="Arial" w:hAnsi="Arial" w:cs="Arial"/>
                <w:color w:val="172B4D"/>
                <w:spacing w:val="-1"/>
              </w:rPr>
              <w:t>&lt;%=</w:t>
            </w:r>
            <w:proofErr w:type="spellStart"/>
            <w:r w:rsidRPr="00BD5E44">
              <w:rPr>
                <w:rFonts w:ascii="Arial" w:hAnsi="Arial" w:cs="Arial"/>
                <w:color w:val="172B4D"/>
                <w:spacing w:val="-1"/>
              </w:rPr>
              <w:t>Model.VenueCity</w:t>
            </w:r>
            <w:proofErr w:type="spellEnd"/>
            <w:r w:rsidRPr="00BD5E44">
              <w:rPr>
                <w:rFonts w:ascii="Arial" w:hAnsi="Arial" w:cs="Arial"/>
                <w:color w:val="172B4D"/>
                <w:spacing w:val="-1"/>
              </w:rPr>
              <w:t>%&gt;, &lt;%=</w:t>
            </w:r>
            <w:proofErr w:type="spellStart"/>
            <w:r w:rsidRPr="00BD5E44">
              <w:rPr>
                <w:rFonts w:ascii="Arial" w:hAnsi="Arial" w:cs="Arial"/>
                <w:color w:val="172B4D"/>
                <w:spacing w:val="-1"/>
              </w:rPr>
              <w:t>Model.VenueState</w:t>
            </w:r>
            <w:proofErr w:type="spellEnd"/>
            <w:r w:rsidRPr="00BD5E44">
              <w:rPr>
                <w:rFonts w:ascii="Arial" w:hAnsi="Arial" w:cs="Arial"/>
                <w:color w:val="172B4D"/>
                <w:spacing w:val="-1"/>
              </w:rPr>
              <w:t>%&gt;, &lt;%=</w:t>
            </w:r>
            <w:proofErr w:type="spellStart"/>
            <w:r w:rsidRPr="00BD5E44">
              <w:rPr>
                <w:rFonts w:ascii="Arial" w:hAnsi="Arial" w:cs="Arial"/>
                <w:color w:val="172B4D"/>
                <w:spacing w:val="-1"/>
              </w:rPr>
              <w:t>Model.VenueZip</w:t>
            </w:r>
            <w:proofErr w:type="spellEnd"/>
            <w:r w:rsidRPr="00BD5E44">
              <w:rPr>
                <w:rFonts w:ascii="Arial" w:hAnsi="Arial" w:cs="Arial"/>
                <w:color w:val="172B4D"/>
                <w:spacing w:val="-1"/>
              </w:rPr>
              <w:t>%&gt;</w:t>
            </w:r>
          </w:p>
        </w:tc>
      </w:tr>
      <w:tr w:rsidR="007E6E1E" w:rsidRPr="007E6E1E" w14:paraId="7F1BF535" w14:textId="77777777" w:rsidTr="0C44F397">
        <w:trPr>
          <w:trHeight w:val="432"/>
        </w:trPr>
        <w:tc>
          <w:tcPr>
            <w:tcW w:w="3505" w:type="dxa"/>
            <w:gridSpan w:val="2"/>
            <w:vAlign w:val="center"/>
          </w:tcPr>
          <w:p w14:paraId="68729832" w14:textId="1E7C0BAA" w:rsidR="007E6E1E" w:rsidRPr="002570C2" w:rsidRDefault="007E6E1E" w:rsidP="007E6E1E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Meal Type</w:t>
            </w:r>
          </w:p>
        </w:tc>
        <w:tc>
          <w:tcPr>
            <w:tcW w:w="7285" w:type="dxa"/>
            <w:gridSpan w:val="3"/>
            <w:vAlign w:val="center"/>
          </w:tcPr>
          <w:p w14:paraId="0F45AD74" w14:textId="60C323B6" w:rsidR="007E6E1E" w:rsidRPr="002570C2" w:rsidRDefault="01D64B5C" w:rsidP="17C41412">
            <w:pPr>
              <w:shd w:val="clear" w:color="auto" w:fill="FFFFFF" w:themeFill="background1"/>
              <w:rPr>
                <w:rFonts w:ascii="Arial" w:hAnsi="Arial" w:cs="Arial"/>
                <w:color w:val="172B4D"/>
                <w:sz w:val="24"/>
                <w:szCs w:val="24"/>
              </w:rPr>
            </w:pPr>
            <w:r w:rsidRPr="17C41412">
              <w:rPr>
                <w:rFonts w:asciiTheme="minorHAnsi" w:hAnsiTheme="minorHAnsi" w:cstheme="minorBidi"/>
                <w:color w:val="172B4D"/>
                <w:sz w:val="24"/>
                <w:szCs w:val="24"/>
              </w:rPr>
              <w:t>&lt;%=</w:t>
            </w:r>
            <w:proofErr w:type="spellStart"/>
            <w:r w:rsidRPr="17C41412">
              <w:rPr>
                <w:rFonts w:asciiTheme="minorHAnsi" w:hAnsiTheme="minorHAnsi" w:cstheme="minorBidi"/>
                <w:color w:val="172B4D"/>
                <w:sz w:val="24"/>
                <w:szCs w:val="24"/>
              </w:rPr>
              <w:t>Model.</w:t>
            </w:r>
            <w:r w:rsidR="1EDB5480" w:rsidRPr="17C41412">
              <w:rPr>
                <w:rFonts w:asciiTheme="minorHAnsi" w:hAnsiTheme="minorHAnsi" w:cstheme="minorBidi"/>
                <w:color w:val="172B4D"/>
                <w:sz w:val="24"/>
                <w:szCs w:val="24"/>
              </w:rPr>
              <w:t>MealType</w:t>
            </w:r>
            <w:proofErr w:type="spellEnd"/>
            <w:r w:rsidRPr="17C41412">
              <w:rPr>
                <w:rFonts w:asciiTheme="minorHAnsi" w:hAnsiTheme="minorHAnsi" w:cstheme="minorBidi"/>
                <w:color w:val="172B4D"/>
                <w:sz w:val="24"/>
                <w:szCs w:val="24"/>
              </w:rPr>
              <w:t>%&gt;</w:t>
            </w:r>
          </w:p>
        </w:tc>
      </w:tr>
      <w:tr w:rsidR="007E6E1E" w:rsidRPr="007E6E1E" w14:paraId="43A7EB85" w14:textId="77777777" w:rsidTr="0C44F397">
        <w:trPr>
          <w:trHeight w:val="432"/>
        </w:trPr>
        <w:tc>
          <w:tcPr>
            <w:tcW w:w="2697" w:type="dxa"/>
            <w:vAlign w:val="center"/>
          </w:tcPr>
          <w:p w14:paraId="66A2EAED" w14:textId="3DC595F1" w:rsidR="007E6E1E" w:rsidRPr="002570C2" w:rsidRDefault="007E6E1E" w:rsidP="003D6DB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Expected Attendees</w:t>
            </w:r>
          </w:p>
        </w:tc>
        <w:tc>
          <w:tcPr>
            <w:tcW w:w="2698" w:type="dxa"/>
            <w:gridSpan w:val="2"/>
            <w:vAlign w:val="center"/>
          </w:tcPr>
          <w:p w14:paraId="131B6B54" w14:textId="5186F9AD" w:rsidR="007E6E1E" w:rsidRPr="00C0221D" w:rsidRDefault="00C0221D" w:rsidP="003D6DB5">
            <w:pPr>
              <w:rPr>
                <w:rFonts w:ascii="Arial" w:hAnsi="Arial" w:cs="Arial"/>
                <w:sz w:val="24"/>
                <w:szCs w:val="24"/>
              </w:rPr>
            </w:pPr>
            <w:r w:rsidRPr="00C0221D">
              <w:rPr>
                <w:rFonts w:ascii="Arial" w:hAnsi="Arial" w:cs="Arial"/>
                <w:lang w:eastAsia="zh-CN" w:bidi="hi-IN"/>
              </w:rPr>
              <w:t>&lt;%=</w:t>
            </w:r>
            <w:proofErr w:type="spellStart"/>
            <w:r w:rsidRPr="00C0221D">
              <w:rPr>
                <w:rFonts w:ascii="Arial" w:hAnsi="Arial" w:cs="Arial"/>
                <w:lang w:eastAsia="zh-CN" w:bidi="hi-IN"/>
              </w:rPr>
              <w:t>Model.EstimatedNumberOfAttendees</w:t>
            </w:r>
            <w:proofErr w:type="spellEnd"/>
            <w:r w:rsidRPr="00C0221D">
              <w:rPr>
                <w:rFonts w:ascii="Arial" w:hAnsi="Arial" w:cs="Arial"/>
                <w:lang w:eastAsia="zh-CN" w:bidi="hi-IN"/>
              </w:rPr>
              <w:t xml:space="preserve"> %&gt;</w:t>
            </w:r>
          </w:p>
        </w:tc>
        <w:tc>
          <w:tcPr>
            <w:tcW w:w="2697" w:type="dxa"/>
            <w:vAlign w:val="center"/>
          </w:tcPr>
          <w:p w14:paraId="1DF13834" w14:textId="0F8B1F42" w:rsidR="007E6E1E" w:rsidRPr="002570C2" w:rsidRDefault="007E6E1E" w:rsidP="003D6DB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570C2">
              <w:rPr>
                <w:rFonts w:ascii="Arial" w:hAnsi="Arial" w:cs="Arial"/>
                <w:bCs/>
                <w:sz w:val="24"/>
                <w:szCs w:val="24"/>
              </w:rPr>
              <w:t>Total Attended</w:t>
            </w:r>
          </w:p>
        </w:tc>
        <w:tc>
          <w:tcPr>
            <w:tcW w:w="2698" w:type="dxa"/>
            <w:vAlign w:val="center"/>
          </w:tcPr>
          <w:p w14:paraId="2478A6E9" w14:textId="39C878C2" w:rsidR="007E6E1E" w:rsidRPr="00977B3C" w:rsidRDefault="00977B3C" w:rsidP="003D6DB5">
            <w:pPr>
              <w:rPr>
                <w:rFonts w:ascii="Arial" w:hAnsi="Arial" w:cs="Arial"/>
                <w:bCs/>
                <w:smallCaps/>
                <w:sz w:val="24"/>
                <w:szCs w:val="24"/>
              </w:rPr>
            </w:pPr>
            <w:r w:rsidRPr="00977B3C">
              <w:rPr>
                <w:rFonts w:ascii="Arial" w:hAnsi="Arial" w:cs="Arial"/>
                <w:color w:val="172B4D"/>
                <w:spacing w:val="-1"/>
                <w:shd w:val="clear" w:color="auto" w:fill="FFFFFF"/>
              </w:rPr>
              <w:t>&lt;%=</w:t>
            </w:r>
            <w:proofErr w:type="spellStart"/>
            <w:r w:rsidRPr="00977B3C">
              <w:rPr>
                <w:rFonts w:ascii="Arial" w:hAnsi="Arial" w:cs="Arial"/>
                <w:color w:val="172B4D"/>
                <w:spacing w:val="-1"/>
                <w:shd w:val="clear" w:color="auto" w:fill="FFFFFF"/>
              </w:rPr>
              <w:t>Model.RsvpWalkIn</w:t>
            </w:r>
            <w:proofErr w:type="spellEnd"/>
            <w:r w:rsidRPr="00977B3C">
              <w:rPr>
                <w:rFonts w:ascii="Arial" w:hAnsi="Arial" w:cs="Arial"/>
                <w:color w:val="172B4D"/>
                <w:spacing w:val="-1"/>
                <w:shd w:val="clear" w:color="auto" w:fill="FFFFFF"/>
              </w:rPr>
              <w:t>%&gt;</w:t>
            </w:r>
          </w:p>
        </w:tc>
      </w:tr>
    </w:tbl>
    <w:p w14:paraId="20220A36" w14:textId="77777777" w:rsidR="00F01B6D" w:rsidRPr="00F70F36" w:rsidRDefault="00F01B6D" w:rsidP="003D6DB5">
      <w:pPr>
        <w:rPr>
          <w:rFonts w:ascii="Arial" w:hAnsi="Arial" w:cs="Arial"/>
          <w:bCs/>
          <w:smallCaps/>
        </w:rPr>
      </w:pPr>
    </w:p>
    <w:p w14:paraId="5E990CD0" w14:textId="77777777" w:rsidR="00F01B6D" w:rsidRPr="00F70F36" w:rsidRDefault="00F01B6D" w:rsidP="17C41412">
      <w:pPr>
        <w:rPr>
          <w:rFonts w:ascii="Arial" w:hAnsi="Arial" w:cs="Arial"/>
          <w:smallCaps/>
        </w:rPr>
      </w:pPr>
    </w:p>
    <w:p w14:paraId="56894408" w14:textId="794DA061" w:rsidR="34821E37" w:rsidRDefault="34821E37" w:rsidP="17C41412">
      <w:pPr>
        <w:rPr>
          <w:rFonts w:ascii="Arial" w:hAnsi="Arial" w:cs="Arial"/>
          <w:smallCaps/>
          <w:sz w:val="24"/>
          <w:szCs w:val="24"/>
        </w:rPr>
      </w:pPr>
      <w:r>
        <w:t>&lt;%</w:t>
      </w:r>
      <w:r w:rsidR="181C1A3D">
        <w:t xml:space="preserve"> if(</w:t>
      </w:r>
      <w:proofErr w:type="spellStart"/>
      <w:r w:rsidR="4FD23211">
        <w:t>Model.HostAttestations.Count</w:t>
      </w:r>
      <w:proofErr w:type="spellEnd"/>
      <w:r w:rsidR="4FD23211">
        <w:t xml:space="preserve"> &gt;0</w:t>
      </w:r>
      <w:r w:rsidR="181C1A3D">
        <w:t>)</w:t>
      </w:r>
      <w:r w:rsidR="5870344E">
        <w:t xml:space="preserve"> </w:t>
      </w:r>
      <w:r w:rsidR="0BB1DB7B">
        <w:t>{</w:t>
      </w:r>
      <w:r w:rsidR="16C562E1">
        <w:t xml:space="preserve"> </w:t>
      </w:r>
      <w:r w:rsidR="0BB1DB7B">
        <w:t>%&gt;</w:t>
      </w:r>
    </w:p>
    <w:p w14:paraId="1F5829B6" w14:textId="25F92DA7" w:rsidR="0BB1DB7B" w:rsidRDefault="0BB1DB7B" w:rsidP="17C41412">
      <w:r>
        <w:t xml:space="preserve">&lt;% foreach(var </w:t>
      </w:r>
      <w:proofErr w:type="spellStart"/>
      <w:r w:rsidR="0FB643D7">
        <w:t>i</w:t>
      </w:r>
      <w:proofErr w:type="spellEnd"/>
      <w:r w:rsidR="0FB643D7">
        <w:t xml:space="preserve"> </w:t>
      </w:r>
      <w:r>
        <w:t xml:space="preserve">in </w:t>
      </w:r>
      <w:proofErr w:type="spellStart"/>
      <w:r>
        <w:t>Model.HostAttestations</w:t>
      </w:r>
      <w:proofErr w:type="spellEnd"/>
      <w:r>
        <w:t>)</w:t>
      </w:r>
      <w:r w:rsidR="1A6AE892">
        <w:t xml:space="preserve"> </w:t>
      </w:r>
      <w:r w:rsidR="2BDB64F1">
        <w:t>{</w:t>
      </w:r>
      <w:r w:rsidR="16C562E1">
        <w:t xml:space="preserve"> </w:t>
      </w:r>
      <w:r>
        <w:t>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4274"/>
      </w:tblGrid>
      <w:tr w:rsidR="00F01B6D" w:rsidRPr="002570C2" w14:paraId="44224C6A" w14:textId="77777777" w:rsidTr="0058291A">
        <w:trPr>
          <w:trHeight w:val="576"/>
        </w:trPr>
        <w:tc>
          <w:tcPr>
            <w:tcW w:w="6516" w:type="dxa"/>
            <w:vAlign w:val="center"/>
          </w:tcPr>
          <w:p w14:paraId="3B1D7B58" w14:textId="151FE72C" w:rsidR="00F01B6D" w:rsidRPr="00E34866" w:rsidRDefault="202D51B6" w:rsidP="17C41412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 xml:space="preserve">&lt;%= 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i.Attestation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%&gt;</w:t>
            </w:r>
          </w:p>
        </w:tc>
        <w:tc>
          <w:tcPr>
            <w:tcW w:w="4274" w:type="dxa"/>
            <w:vAlign w:val="center"/>
          </w:tcPr>
          <w:p w14:paraId="6E186F31" w14:textId="72BD179A" w:rsidR="00F01B6D" w:rsidRPr="00E34866" w:rsidRDefault="6DE12D6A" w:rsidP="17C41412">
            <w:pPr>
              <w:jc w:val="center"/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 xml:space="preserve">&lt;%= 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i.Decision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%&gt;</w:t>
            </w:r>
            <w:r w:rsidR="00F01B6D" w:rsidRPr="00E34866">
              <w:rPr>
                <w:rFonts w:ascii="Arial" w:hAnsi="Arial" w:cs="Arial"/>
                <w:szCs w:val="22"/>
              </w:rPr>
              <w:t xml:space="preserve"> /</w:t>
            </w:r>
            <w:r w:rsidR="7BA61A5B" w:rsidRPr="00E34866">
              <w:rPr>
                <w:rFonts w:ascii="Arial" w:hAnsi="Arial" w:cs="Arial"/>
                <w:szCs w:val="22"/>
              </w:rPr>
              <w:t xml:space="preserve"> &lt;%= </w:t>
            </w:r>
            <w:proofErr w:type="spellStart"/>
            <w:r w:rsidR="7BA61A5B" w:rsidRPr="00E34866">
              <w:rPr>
                <w:rFonts w:ascii="Arial" w:hAnsi="Arial" w:cs="Arial"/>
                <w:szCs w:val="22"/>
              </w:rPr>
              <w:t>i.TimeStamp</w:t>
            </w:r>
            <w:proofErr w:type="spellEnd"/>
            <w:r w:rsidR="7BA61A5B" w:rsidRPr="00E34866">
              <w:rPr>
                <w:rFonts w:ascii="Arial" w:hAnsi="Arial" w:cs="Arial"/>
                <w:szCs w:val="22"/>
              </w:rPr>
              <w:t>%&gt;</w:t>
            </w:r>
            <w:r w:rsidR="00F01B6D" w:rsidRPr="00E34866">
              <w:rPr>
                <w:rFonts w:ascii="Arial" w:hAnsi="Arial" w:cs="Arial"/>
                <w:szCs w:val="22"/>
              </w:rPr>
              <w:t xml:space="preserve"> </w:t>
            </w:r>
          </w:p>
          <w:p w14:paraId="7511BA3A" w14:textId="482C1044" w:rsidR="00F01B6D" w:rsidRPr="00E34866" w:rsidRDefault="1AEDF2C0" w:rsidP="17C41412">
            <w:pPr>
              <w:jc w:val="center"/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AppendRow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();%&gt;</w:t>
            </w:r>
          </w:p>
        </w:tc>
      </w:tr>
    </w:tbl>
    <w:p w14:paraId="7B0D8701" w14:textId="3D5D9433" w:rsidR="63FA608F" w:rsidRDefault="63FA608F">
      <w:r>
        <w:t>&lt;% } %&gt;</w:t>
      </w:r>
    </w:p>
    <w:p w14:paraId="25D8E9CD" w14:textId="471CEDBC" w:rsidR="4644D566" w:rsidRDefault="4644D566">
      <w:r>
        <w:t>&lt;% } %&gt;</w:t>
      </w:r>
    </w:p>
    <w:p w14:paraId="63762581" w14:textId="77777777" w:rsidR="00F01B6D" w:rsidRPr="002570C2" w:rsidRDefault="00F01B6D" w:rsidP="003D6DB5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4274"/>
      </w:tblGrid>
      <w:tr w:rsidR="00F01B6D" w:rsidRPr="002570C2" w14:paraId="771BD3B3" w14:textId="77777777" w:rsidTr="0058291A">
        <w:trPr>
          <w:trHeight w:val="1296"/>
        </w:trPr>
        <w:tc>
          <w:tcPr>
            <w:tcW w:w="6516" w:type="dxa"/>
            <w:vAlign w:val="center"/>
          </w:tcPr>
          <w:p w14:paraId="081152C2" w14:textId="248EB48C" w:rsidR="00F01B6D" w:rsidRPr="0051061B" w:rsidRDefault="48D40836" w:rsidP="17C41412">
            <w:pPr>
              <w:jc w:val="center"/>
              <w:rPr>
                <w:rFonts w:ascii="Arial" w:hAnsi="Arial" w:cs="Arial"/>
                <w:szCs w:val="22"/>
              </w:rPr>
            </w:pPr>
            <w:r w:rsidRPr="0051061B">
              <w:rPr>
                <w:rFonts w:ascii="Arial" w:hAnsi="Arial" w:cs="Arial"/>
                <w:szCs w:val="22"/>
              </w:rPr>
              <w:t>&lt;%</w:t>
            </w:r>
            <w:proofErr w:type="spellStart"/>
            <w:r w:rsidRPr="0051061B">
              <w:rPr>
                <w:rFonts w:ascii="Arial" w:hAnsi="Arial" w:cs="Arial"/>
                <w:szCs w:val="22"/>
              </w:rPr>
              <w:t>ImageFromUrl</w:t>
            </w:r>
            <w:proofErr w:type="spellEnd"/>
            <w:r w:rsidRPr="0051061B">
              <w:rPr>
                <w:rFonts w:ascii="Arial" w:hAnsi="Arial" w:cs="Arial"/>
                <w:szCs w:val="22"/>
              </w:rPr>
              <w:t>(</w:t>
            </w:r>
            <w:proofErr w:type="spellStart"/>
            <w:r w:rsidR="772EABDF" w:rsidRPr="0051061B">
              <w:rPr>
                <w:rFonts w:ascii="Arial" w:hAnsi="Arial" w:cs="Arial"/>
                <w:szCs w:val="22"/>
              </w:rPr>
              <w:t>Model.HostSignature</w:t>
            </w:r>
            <w:proofErr w:type="spellEnd"/>
            <w:r w:rsidR="3AA93D59" w:rsidRPr="0051061B">
              <w:rPr>
                <w:rFonts w:ascii="Arial" w:hAnsi="Arial" w:cs="Arial"/>
                <w:szCs w:val="22"/>
              </w:rPr>
              <w:t>, 15</w:t>
            </w:r>
            <w:r w:rsidRPr="0051061B">
              <w:rPr>
                <w:rFonts w:ascii="Arial" w:hAnsi="Arial" w:cs="Arial"/>
                <w:szCs w:val="22"/>
              </w:rPr>
              <w:t>);</w:t>
            </w:r>
            <w:r w:rsidR="3B1489D9" w:rsidRPr="0051061B">
              <w:rPr>
                <w:rFonts w:ascii="Arial" w:hAnsi="Arial" w:cs="Arial"/>
                <w:szCs w:val="22"/>
              </w:rPr>
              <w:t>%&gt;</w:t>
            </w:r>
          </w:p>
        </w:tc>
        <w:tc>
          <w:tcPr>
            <w:tcW w:w="4274" w:type="dxa"/>
            <w:vAlign w:val="center"/>
          </w:tcPr>
          <w:p w14:paraId="1BA07E59" w14:textId="28BC7BCF" w:rsidR="00F01B6D" w:rsidRPr="0051061B" w:rsidRDefault="3B1489D9" w:rsidP="17C41412">
            <w:pPr>
              <w:jc w:val="center"/>
              <w:rPr>
                <w:rFonts w:ascii="Arial" w:hAnsi="Arial" w:cs="Arial"/>
                <w:szCs w:val="22"/>
              </w:rPr>
            </w:pPr>
            <w:r w:rsidRPr="0051061B">
              <w:rPr>
                <w:rFonts w:ascii="Arial" w:hAnsi="Arial" w:cs="Arial"/>
                <w:szCs w:val="22"/>
              </w:rPr>
              <w:t>&lt;%=</w:t>
            </w:r>
            <w:proofErr w:type="spellStart"/>
            <w:r w:rsidRPr="0051061B">
              <w:rPr>
                <w:rFonts w:ascii="Arial" w:hAnsi="Arial" w:cs="Arial"/>
                <w:szCs w:val="22"/>
              </w:rPr>
              <w:t>Model.HostSignatureTimeStamp</w:t>
            </w:r>
            <w:proofErr w:type="spellEnd"/>
            <w:r w:rsidRPr="0051061B">
              <w:rPr>
                <w:rFonts w:ascii="Arial" w:hAnsi="Arial" w:cs="Arial"/>
                <w:szCs w:val="22"/>
              </w:rPr>
              <w:t>%&gt;</w:t>
            </w:r>
          </w:p>
        </w:tc>
      </w:tr>
    </w:tbl>
    <w:p w14:paraId="08B59899" w14:textId="34B5E5C1" w:rsidR="00395F31" w:rsidRPr="002570C2" w:rsidRDefault="00395F31" w:rsidP="003D6DB5">
      <w:pPr>
        <w:rPr>
          <w:rFonts w:ascii="Arial" w:hAnsi="Arial"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1B6D" w:rsidRPr="002570C2" w14:paraId="02CDF2DE" w14:textId="77777777" w:rsidTr="17C41412">
        <w:tc>
          <w:tcPr>
            <w:tcW w:w="10790" w:type="dxa"/>
            <w:vAlign w:val="center"/>
          </w:tcPr>
          <w:p w14:paraId="6E95C5B0" w14:textId="6DE5478D" w:rsidR="00F01B6D" w:rsidRPr="002570C2" w:rsidRDefault="3B1489D9" w:rsidP="17C41412">
            <w:pPr>
              <w:jc w:val="center"/>
              <w:rPr>
                <w:rFonts w:ascii="Arial" w:hAnsi="Arial" w:cstheme="minorBidi"/>
                <w:sz w:val="24"/>
                <w:szCs w:val="24"/>
                <w:highlight w:val="yellow"/>
              </w:rPr>
            </w:pPr>
            <w:r w:rsidRPr="00E34866">
              <w:rPr>
                <w:rFonts w:ascii="Arial" w:hAnsi="Arial" w:cstheme="minorBidi"/>
                <w:sz w:val="24"/>
                <w:szCs w:val="24"/>
              </w:rPr>
              <w:t xml:space="preserve">&lt;%= </w:t>
            </w:r>
            <w:proofErr w:type="spellStart"/>
            <w:r w:rsidRPr="00E34866">
              <w:rPr>
                <w:rFonts w:ascii="Arial" w:hAnsi="Arial" w:cstheme="minorBidi"/>
                <w:sz w:val="24"/>
                <w:szCs w:val="24"/>
              </w:rPr>
              <w:t>Model.EsisSubmissionDate</w:t>
            </w:r>
            <w:r w:rsidR="00874AB7">
              <w:rPr>
                <w:rFonts w:ascii="Arial" w:hAnsi="Arial" w:cstheme="minorBidi"/>
                <w:sz w:val="24"/>
                <w:szCs w:val="24"/>
              </w:rPr>
              <w:t>Time</w:t>
            </w:r>
            <w:proofErr w:type="spellEnd"/>
            <w:r w:rsidR="00874AB7" w:rsidRPr="00E34866">
              <w:rPr>
                <w:rFonts w:ascii="Arial" w:hAnsi="Arial" w:cstheme="minorBidi"/>
                <w:sz w:val="24"/>
                <w:szCs w:val="24"/>
              </w:rPr>
              <w:t xml:space="preserve"> </w:t>
            </w:r>
            <w:r w:rsidR="10866797" w:rsidRPr="00E34866">
              <w:rPr>
                <w:rFonts w:ascii="Arial" w:hAnsi="Arial" w:cstheme="minorBidi"/>
                <w:sz w:val="24"/>
                <w:szCs w:val="24"/>
              </w:rPr>
              <w:t>%&gt;</w:t>
            </w:r>
          </w:p>
        </w:tc>
      </w:tr>
    </w:tbl>
    <w:p w14:paraId="413BDFBA" w14:textId="77777777" w:rsidR="00F01B6D" w:rsidRDefault="00F01B6D" w:rsidP="003D6DB5">
      <w:pPr>
        <w:rPr>
          <w:b/>
          <w:smallCaps/>
        </w:rPr>
      </w:pPr>
    </w:p>
    <w:p w14:paraId="3BCAE335" w14:textId="725017E6" w:rsidR="00F01B6D" w:rsidRDefault="00F01B6D" w:rsidP="003D6DB5"/>
    <w:p w14:paraId="15518377" w14:textId="564B7239" w:rsidR="007E6E1E" w:rsidRDefault="007E6E1E" w:rsidP="003D6DB5"/>
    <w:p w14:paraId="6120C6DC" w14:textId="1B1B73B0" w:rsidR="28B14A8C" w:rsidRDefault="28B14A8C" w:rsidP="3E03CD33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114173A" w14:textId="7FC51BEF" w:rsidR="007E6E1E" w:rsidRDefault="007E6E1E" w:rsidP="003D6DB5"/>
    <w:p w14:paraId="5C6C4FC3" w14:textId="660515A2" w:rsidR="007E6E1E" w:rsidRDefault="007E6E1E">
      <w:r>
        <w:br w:type="page"/>
      </w:r>
    </w:p>
    <w:p w14:paraId="34554965" w14:textId="2518A6CB" w:rsidR="007E6E1E" w:rsidRDefault="2B26F0FF" w:rsidP="003D6DB5">
      <w:r>
        <w:lastRenderedPageBreak/>
        <w:t>&lt;% i</w:t>
      </w:r>
      <w:r w:rsidR="60B377EF">
        <w:t>f(</w:t>
      </w:r>
      <w:proofErr w:type="spellStart"/>
      <w:r w:rsidR="60B377EF">
        <w:t>Model.Attendees.Count</w:t>
      </w:r>
      <w:proofErr w:type="spellEnd"/>
      <w:r w:rsidR="60B377EF">
        <w:t xml:space="preserve"> &gt;0) { %&gt;</w:t>
      </w:r>
    </w:p>
    <w:p w14:paraId="6BD7A1DB" w14:textId="0D6085E7" w:rsidR="1B593167" w:rsidRDefault="1B593167" w:rsidP="17C41412">
      <w:r>
        <w:t xml:space="preserve">&lt;% foreach(var attendee in </w:t>
      </w:r>
      <w:proofErr w:type="spellStart"/>
      <w:r>
        <w:t>Model.Attendees</w:t>
      </w:r>
      <w:proofErr w:type="spellEnd"/>
      <w:r>
        <w:t>) { %&gt;</w:t>
      </w:r>
    </w:p>
    <w:p w14:paraId="38D28238" w14:textId="651CD68A" w:rsidR="1B593167" w:rsidRDefault="1B593167" w:rsidP="17C41412">
      <w:r>
        <w:t>&lt;% if(</w:t>
      </w:r>
      <w:proofErr w:type="spellStart"/>
      <w:r>
        <w:t>attendee.AttendeeType</w:t>
      </w:r>
      <w:proofErr w:type="spellEnd"/>
      <w:r>
        <w:t xml:space="preserve"> == </w:t>
      </w:r>
      <w:r w:rsidR="43973C88">
        <w:t>"Employee"</w:t>
      </w:r>
      <w:r>
        <w:t>)</w:t>
      </w:r>
      <w:r w:rsidR="6C70EAC9">
        <w:t xml:space="preserve"> { %&gt;</w:t>
      </w:r>
    </w:p>
    <w:p w14:paraId="43B4F340" w14:textId="15B9AB2B" w:rsidR="17C41412" w:rsidRDefault="17C41412" w:rsidP="17C41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1B6D" w:rsidRPr="00F70F36" w14:paraId="6A65DD17" w14:textId="77777777" w:rsidTr="17C41412">
        <w:trPr>
          <w:trHeight w:val="576"/>
        </w:trPr>
        <w:tc>
          <w:tcPr>
            <w:tcW w:w="5395" w:type="dxa"/>
            <w:vAlign w:val="center"/>
          </w:tcPr>
          <w:p w14:paraId="0E6E7AFD" w14:textId="01C57C8F" w:rsidR="00F01B6D" w:rsidRPr="00F70F36" w:rsidRDefault="00F01B6D" w:rsidP="00F01B6D">
            <w:pPr>
              <w:rPr>
                <w:rFonts w:ascii="Arial" w:hAnsi="Arial" w:cs="Arial"/>
              </w:rPr>
            </w:pPr>
            <w:r w:rsidRPr="00F70F36">
              <w:rPr>
                <w:rFonts w:ascii="Arial" w:hAnsi="Arial" w:cs="Arial"/>
              </w:rPr>
              <w:t>Attendee Type</w:t>
            </w:r>
          </w:p>
        </w:tc>
        <w:tc>
          <w:tcPr>
            <w:tcW w:w="5395" w:type="dxa"/>
            <w:vAlign w:val="center"/>
          </w:tcPr>
          <w:p w14:paraId="3F70EDF6" w14:textId="158BDB5E" w:rsidR="00F01B6D" w:rsidRPr="00F70F36" w:rsidRDefault="00F01B6D" w:rsidP="00F01B6D">
            <w:pPr>
              <w:rPr>
                <w:rFonts w:ascii="Arial" w:hAnsi="Arial" w:cs="Arial"/>
              </w:rPr>
            </w:pPr>
            <w:r w:rsidRPr="00F70F36">
              <w:rPr>
                <w:rFonts w:ascii="Arial" w:hAnsi="Arial" w:cs="Arial"/>
              </w:rPr>
              <w:t>EMPLOYEE</w:t>
            </w:r>
          </w:p>
        </w:tc>
      </w:tr>
      <w:tr w:rsidR="00F01B6D" w:rsidRPr="00F70F36" w14:paraId="43C89783" w14:textId="77777777" w:rsidTr="17C41412">
        <w:trPr>
          <w:trHeight w:val="576"/>
        </w:trPr>
        <w:tc>
          <w:tcPr>
            <w:tcW w:w="5395" w:type="dxa"/>
            <w:vAlign w:val="center"/>
          </w:tcPr>
          <w:p w14:paraId="60DFBCAE" w14:textId="696EFE18" w:rsidR="00F01B6D" w:rsidRPr="00F70F36" w:rsidRDefault="00F01B6D" w:rsidP="00F01B6D">
            <w:pPr>
              <w:rPr>
                <w:rFonts w:ascii="Arial" w:hAnsi="Arial" w:cs="Arial"/>
              </w:rPr>
            </w:pPr>
            <w:r w:rsidRPr="00F70F36">
              <w:rPr>
                <w:rFonts w:ascii="Arial" w:hAnsi="Arial" w:cs="Arial"/>
              </w:rPr>
              <w:t>First Name</w:t>
            </w:r>
          </w:p>
        </w:tc>
        <w:tc>
          <w:tcPr>
            <w:tcW w:w="5395" w:type="dxa"/>
            <w:vAlign w:val="center"/>
          </w:tcPr>
          <w:p w14:paraId="02564CAF" w14:textId="5883CD8B" w:rsidR="00F01B6D" w:rsidRPr="00E34866" w:rsidRDefault="34463388" w:rsidP="00F01B6D">
            <w:pPr>
              <w:rPr>
                <w:rFonts w:ascii="Arial" w:hAnsi="Arial" w:cs="Arial"/>
              </w:rPr>
            </w:pPr>
            <w:r w:rsidRPr="00E34866">
              <w:rPr>
                <w:rFonts w:ascii="Arial" w:hAnsi="Arial" w:cs="Arial"/>
              </w:rPr>
              <w:t>&lt;%=</w:t>
            </w:r>
            <w:proofErr w:type="spellStart"/>
            <w:r w:rsidRPr="00E34866">
              <w:rPr>
                <w:rFonts w:ascii="Arial" w:hAnsi="Arial" w:cs="Arial"/>
              </w:rPr>
              <w:t>attendee.AttendeeFirstName</w:t>
            </w:r>
            <w:proofErr w:type="spellEnd"/>
            <w:r w:rsidRPr="00E34866">
              <w:rPr>
                <w:rFonts w:ascii="Arial" w:hAnsi="Arial" w:cs="Arial"/>
              </w:rPr>
              <w:t>%&gt;</w:t>
            </w:r>
          </w:p>
        </w:tc>
      </w:tr>
      <w:tr w:rsidR="00F01B6D" w:rsidRPr="00F70F36" w14:paraId="65DC0049" w14:textId="77777777" w:rsidTr="17C41412">
        <w:trPr>
          <w:trHeight w:val="576"/>
        </w:trPr>
        <w:tc>
          <w:tcPr>
            <w:tcW w:w="5395" w:type="dxa"/>
            <w:vAlign w:val="center"/>
          </w:tcPr>
          <w:p w14:paraId="01695071" w14:textId="36E0DF5B" w:rsidR="00F01B6D" w:rsidRPr="00F70F36" w:rsidRDefault="00F01B6D" w:rsidP="00F01B6D">
            <w:pPr>
              <w:rPr>
                <w:rFonts w:ascii="Arial" w:hAnsi="Arial" w:cs="Arial"/>
              </w:rPr>
            </w:pPr>
            <w:r w:rsidRPr="00F70F36">
              <w:rPr>
                <w:rFonts w:ascii="Arial" w:hAnsi="Arial" w:cs="Arial"/>
              </w:rPr>
              <w:t>Last Name</w:t>
            </w:r>
          </w:p>
        </w:tc>
        <w:tc>
          <w:tcPr>
            <w:tcW w:w="5395" w:type="dxa"/>
            <w:vAlign w:val="center"/>
          </w:tcPr>
          <w:p w14:paraId="403FACFB" w14:textId="2D207B43" w:rsidR="00F01B6D" w:rsidRPr="00E34866" w:rsidRDefault="2C2DD858" w:rsidP="00F01B6D">
            <w:pPr>
              <w:rPr>
                <w:rFonts w:ascii="Arial" w:hAnsi="Arial" w:cs="Arial"/>
              </w:rPr>
            </w:pPr>
            <w:r w:rsidRPr="00E34866">
              <w:rPr>
                <w:rFonts w:ascii="Arial" w:hAnsi="Arial" w:cs="Arial"/>
              </w:rPr>
              <w:t>&lt;%=</w:t>
            </w:r>
            <w:proofErr w:type="spellStart"/>
            <w:r w:rsidRPr="00E34866">
              <w:rPr>
                <w:rFonts w:ascii="Arial" w:hAnsi="Arial" w:cs="Arial"/>
              </w:rPr>
              <w:t>attendee.AttendeeLastName</w:t>
            </w:r>
            <w:proofErr w:type="spellEnd"/>
            <w:r w:rsidRPr="00E34866">
              <w:rPr>
                <w:rFonts w:ascii="Arial" w:hAnsi="Arial" w:cs="Arial"/>
              </w:rPr>
              <w:t>%&gt;</w:t>
            </w:r>
          </w:p>
        </w:tc>
      </w:tr>
      <w:tr w:rsidR="00F01B6D" w:rsidRPr="00F70F36" w14:paraId="6F2067E0" w14:textId="77777777" w:rsidTr="17C41412">
        <w:trPr>
          <w:trHeight w:val="576"/>
        </w:trPr>
        <w:tc>
          <w:tcPr>
            <w:tcW w:w="5395" w:type="dxa"/>
            <w:vAlign w:val="center"/>
          </w:tcPr>
          <w:p w14:paraId="4403D36D" w14:textId="35121214" w:rsidR="00F01B6D" w:rsidRPr="00F70F36" w:rsidRDefault="00F01B6D" w:rsidP="00F01B6D">
            <w:pPr>
              <w:rPr>
                <w:rFonts w:ascii="Arial" w:hAnsi="Arial" w:cs="Arial"/>
              </w:rPr>
            </w:pPr>
            <w:r w:rsidRPr="00F70F36">
              <w:rPr>
                <w:rFonts w:ascii="Arial" w:hAnsi="Arial" w:cs="Arial"/>
              </w:rPr>
              <w:t>Email</w:t>
            </w:r>
          </w:p>
        </w:tc>
        <w:tc>
          <w:tcPr>
            <w:tcW w:w="5395" w:type="dxa"/>
            <w:vAlign w:val="center"/>
          </w:tcPr>
          <w:p w14:paraId="61D2CD72" w14:textId="39616E30" w:rsidR="00F01B6D" w:rsidRPr="00E34866" w:rsidRDefault="388BF4A7" w:rsidP="00F01B6D">
            <w:pPr>
              <w:rPr>
                <w:rFonts w:ascii="Arial" w:hAnsi="Arial" w:cs="Arial"/>
              </w:rPr>
            </w:pPr>
            <w:r w:rsidRPr="00E34866">
              <w:rPr>
                <w:rFonts w:ascii="Arial" w:hAnsi="Arial" w:cs="Arial"/>
              </w:rPr>
              <w:t>&lt;%=</w:t>
            </w:r>
            <w:proofErr w:type="spellStart"/>
            <w:r w:rsidRPr="00E34866">
              <w:rPr>
                <w:rFonts w:ascii="Arial" w:hAnsi="Arial" w:cs="Arial"/>
              </w:rPr>
              <w:t>attendee.Email</w:t>
            </w:r>
            <w:proofErr w:type="spellEnd"/>
            <w:r w:rsidRPr="00E34866">
              <w:rPr>
                <w:rFonts w:ascii="Arial" w:hAnsi="Arial" w:cs="Arial"/>
              </w:rPr>
              <w:t>%&gt;</w:t>
            </w:r>
          </w:p>
        </w:tc>
      </w:tr>
      <w:tr w:rsidR="00F01B6D" w:rsidRPr="00F70F36" w14:paraId="3C5A5BBA" w14:textId="77777777" w:rsidTr="17C41412">
        <w:trPr>
          <w:trHeight w:val="576"/>
        </w:trPr>
        <w:tc>
          <w:tcPr>
            <w:tcW w:w="5395" w:type="dxa"/>
            <w:vAlign w:val="center"/>
          </w:tcPr>
          <w:p w14:paraId="493DF7EE" w14:textId="0CA5E1D3" w:rsidR="00F01B6D" w:rsidRPr="00F70F36" w:rsidRDefault="00F01B6D" w:rsidP="00F01B6D">
            <w:pPr>
              <w:rPr>
                <w:rFonts w:ascii="Arial" w:hAnsi="Arial" w:cs="Arial"/>
              </w:rPr>
            </w:pPr>
            <w:r w:rsidRPr="00F70F36">
              <w:rPr>
                <w:rFonts w:ascii="Arial" w:hAnsi="Arial" w:cs="Arial"/>
              </w:rPr>
              <w:t>Meal Selection</w:t>
            </w:r>
          </w:p>
        </w:tc>
        <w:tc>
          <w:tcPr>
            <w:tcW w:w="5395" w:type="dxa"/>
            <w:vAlign w:val="center"/>
          </w:tcPr>
          <w:p w14:paraId="695D5387" w14:textId="5467AC27" w:rsidR="00F01B6D" w:rsidRPr="00E34866" w:rsidRDefault="5C4DFF2D" w:rsidP="17C41412">
            <w:pPr>
              <w:rPr>
                <w:rFonts w:ascii="Arial" w:hAnsi="Arial" w:cs="Arial"/>
              </w:rPr>
            </w:pPr>
            <w:r w:rsidRPr="00E34866">
              <w:rPr>
                <w:rFonts w:ascii="Arial" w:hAnsi="Arial" w:cs="Arial"/>
              </w:rPr>
              <w:t>&lt;%=</w:t>
            </w:r>
            <w:proofErr w:type="spellStart"/>
            <w:r w:rsidRPr="00E34866">
              <w:rPr>
                <w:rFonts w:ascii="Arial" w:hAnsi="Arial" w:cs="Arial"/>
              </w:rPr>
              <w:t>attendee.MealSelection</w:t>
            </w:r>
            <w:proofErr w:type="spellEnd"/>
            <w:r w:rsidRPr="00E34866">
              <w:rPr>
                <w:rFonts w:ascii="Arial" w:hAnsi="Arial" w:cs="Arial"/>
              </w:rPr>
              <w:t>%&gt;</w:t>
            </w:r>
          </w:p>
        </w:tc>
      </w:tr>
    </w:tbl>
    <w:p w14:paraId="437A269C" w14:textId="18611994" w:rsidR="00F70F36" w:rsidRPr="00F70F36" w:rsidRDefault="5C4DFF2D">
      <w:pPr>
        <w:rPr>
          <w:rFonts w:ascii="Arial" w:hAnsi="Arial" w:cs="Arial"/>
        </w:rPr>
      </w:pPr>
      <w:r w:rsidRPr="17C41412">
        <w:rPr>
          <w:rFonts w:ascii="Arial" w:hAnsi="Arial" w:cs="Arial"/>
        </w:rPr>
        <w:t>&lt;% if(</w:t>
      </w:r>
      <w:proofErr w:type="spellStart"/>
      <w:r w:rsidRPr="17C41412">
        <w:rPr>
          <w:rFonts w:ascii="Arial" w:hAnsi="Arial" w:cs="Arial"/>
        </w:rPr>
        <w:t>attendee.Attestations.Count</w:t>
      </w:r>
      <w:proofErr w:type="spellEnd"/>
      <w:r w:rsidRPr="17C41412">
        <w:rPr>
          <w:rFonts w:ascii="Arial" w:hAnsi="Arial" w:cs="Arial"/>
        </w:rPr>
        <w:t xml:space="preserve"> &gt;0) {%&gt;</w:t>
      </w:r>
    </w:p>
    <w:p w14:paraId="2634FBCE" w14:textId="69AE2252" w:rsidR="5C4DFF2D" w:rsidRDefault="5C4DFF2D" w:rsidP="17C41412">
      <w:pPr>
        <w:rPr>
          <w:rFonts w:ascii="Arial" w:hAnsi="Arial" w:cs="Arial"/>
        </w:rPr>
      </w:pPr>
      <w:r w:rsidRPr="17C41412">
        <w:rPr>
          <w:rFonts w:ascii="Arial" w:hAnsi="Arial" w:cs="Arial"/>
        </w:rPr>
        <w:t xml:space="preserve">&lt;% foreach(var attestation in </w:t>
      </w:r>
      <w:proofErr w:type="spellStart"/>
      <w:r w:rsidRPr="17C41412">
        <w:rPr>
          <w:rFonts w:ascii="Arial" w:hAnsi="Arial" w:cs="Arial"/>
        </w:rPr>
        <w:t>attendee.Attestations</w:t>
      </w:r>
      <w:proofErr w:type="spellEnd"/>
      <w:r w:rsidRPr="17C41412">
        <w:rPr>
          <w:rFonts w:ascii="Arial" w:hAnsi="Arial" w:cs="Arial"/>
        </w:rPr>
        <w:t>) {%&gt;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6374"/>
        <w:gridCol w:w="4536"/>
      </w:tblGrid>
      <w:tr w:rsidR="00F70F36" w:rsidRPr="00F70F36" w14:paraId="662AC623" w14:textId="77777777" w:rsidTr="0058291A">
        <w:trPr>
          <w:trHeight w:val="864"/>
        </w:trPr>
        <w:tc>
          <w:tcPr>
            <w:tcW w:w="6374" w:type="dxa"/>
            <w:vAlign w:val="center"/>
          </w:tcPr>
          <w:p w14:paraId="5B10AEDB" w14:textId="44DF596C" w:rsidR="00F70F36" w:rsidRPr="00E34866" w:rsidRDefault="212F0A32" w:rsidP="00F70F36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&lt;%=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attestation.Attestation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%&gt;</w:t>
            </w:r>
          </w:p>
        </w:tc>
        <w:tc>
          <w:tcPr>
            <w:tcW w:w="4536" w:type="dxa"/>
            <w:vAlign w:val="center"/>
          </w:tcPr>
          <w:p w14:paraId="406C0ECA" w14:textId="4C07D9DD" w:rsidR="00F70F36" w:rsidRPr="00E34866" w:rsidRDefault="2DDD2833" w:rsidP="00FF19B9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&lt;%=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attestation.Decision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%&gt;</w:t>
            </w:r>
            <w:r w:rsidR="00F70F36" w:rsidRPr="00E34866">
              <w:rPr>
                <w:rFonts w:ascii="Arial" w:hAnsi="Arial" w:cs="Arial"/>
                <w:szCs w:val="22"/>
              </w:rPr>
              <w:t xml:space="preserve"> / </w:t>
            </w:r>
            <w:r w:rsidR="32E81C12" w:rsidRPr="00E34866">
              <w:rPr>
                <w:rFonts w:ascii="Arial" w:hAnsi="Arial" w:cs="Arial"/>
                <w:szCs w:val="22"/>
              </w:rPr>
              <w:t>&lt;%=</w:t>
            </w:r>
            <w:proofErr w:type="spellStart"/>
            <w:r w:rsidR="32E81C12" w:rsidRPr="00E34866">
              <w:rPr>
                <w:rFonts w:ascii="Arial" w:hAnsi="Arial" w:cs="Arial"/>
                <w:szCs w:val="22"/>
              </w:rPr>
              <w:t>attestation.TimeStamp</w:t>
            </w:r>
            <w:proofErr w:type="spellEnd"/>
            <w:r w:rsidR="32E81C12" w:rsidRPr="00E34866">
              <w:rPr>
                <w:rFonts w:ascii="Arial" w:hAnsi="Arial" w:cs="Arial"/>
                <w:szCs w:val="22"/>
              </w:rPr>
              <w:t>%&gt;</w:t>
            </w:r>
          </w:p>
          <w:p w14:paraId="2A10EB97" w14:textId="08066955" w:rsidR="00F70F36" w:rsidRPr="00E34866" w:rsidRDefault="4F2EF1F5" w:rsidP="00FF19B9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AppendRow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();%</w:t>
            </w:r>
            <w:r w:rsidR="6FA8CD9B" w:rsidRPr="00E34866">
              <w:rPr>
                <w:rFonts w:ascii="Arial" w:hAnsi="Arial" w:cs="Arial"/>
                <w:szCs w:val="22"/>
              </w:rPr>
              <w:t>&gt;</w:t>
            </w:r>
          </w:p>
        </w:tc>
      </w:tr>
    </w:tbl>
    <w:p w14:paraId="1569F8FE" w14:textId="2B58D113" w:rsidR="00F70F36" w:rsidRPr="00F70F36" w:rsidRDefault="32E81C12">
      <w:r>
        <w:t>&lt;% } %&gt;</w:t>
      </w:r>
    </w:p>
    <w:p w14:paraId="041287A7" w14:textId="05999684" w:rsidR="00F70F36" w:rsidRPr="00F70F36" w:rsidRDefault="664F5D8B">
      <w:r>
        <w:t>&lt;% } %&gt;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6374"/>
        <w:gridCol w:w="4536"/>
      </w:tblGrid>
      <w:tr w:rsidR="00F70F36" w:rsidRPr="00F70F36" w14:paraId="1B464877" w14:textId="77777777" w:rsidTr="0058291A">
        <w:trPr>
          <w:trHeight w:val="1296"/>
        </w:trPr>
        <w:tc>
          <w:tcPr>
            <w:tcW w:w="6374" w:type="dxa"/>
            <w:vAlign w:val="center"/>
          </w:tcPr>
          <w:p w14:paraId="55EAD27B" w14:textId="1E3FE3F2" w:rsidR="00F70F36" w:rsidRPr="00E34866" w:rsidRDefault="32E81C12" w:rsidP="00FF19B9">
            <w:pPr>
              <w:rPr>
                <w:rFonts w:ascii="Arial" w:hAnsi="Arial" w:cs="Arial"/>
                <w:sz w:val="24"/>
                <w:szCs w:val="24"/>
              </w:rPr>
            </w:pPr>
            <w:r w:rsidRPr="00E34866">
              <w:rPr>
                <w:rFonts w:ascii="Arial" w:hAnsi="Arial" w:cs="Arial"/>
                <w:sz w:val="24"/>
                <w:szCs w:val="24"/>
              </w:rPr>
              <w:t>&lt;%</w:t>
            </w:r>
            <w:proofErr w:type="spellStart"/>
            <w:r w:rsidR="68837FE0" w:rsidRPr="00E34866">
              <w:rPr>
                <w:rFonts w:ascii="Arial" w:hAnsi="Arial" w:cs="Arial"/>
                <w:sz w:val="24"/>
                <w:szCs w:val="24"/>
              </w:rPr>
              <w:t>ImageFromUrl</w:t>
            </w:r>
            <w:proofErr w:type="spellEnd"/>
            <w:r w:rsidR="68837FE0" w:rsidRPr="00E3486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68837FE0" w:rsidRPr="00E34866">
              <w:rPr>
                <w:rFonts w:ascii="Arial" w:hAnsi="Arial" w:cs="Arial"/>
                <w:sz w:val="24"/>
                <w:szCs w:val="24"/>
              </w:rPr>
              <w:t>attendee.Signature</w:t>
            </w:r>
            <w:proofErr w:type="spellEnd"/>
            <w:r w:rsidR="4F68E0C7" w:rsidRPr="00E34866">
              <w:rPr>
                <w:rFonts w:ascii="Arial" w:hAnsi="Arial" w:cs="Arial"/>
                <w:sz w:val="24"/>
                <w:szCs w:val="24"/>
              </w:rPr>
              <w:t>, 15</w:t>
            </w:r>
            <w:r w:rsidR="68837FE0" w:rsidRPr="00E34866">
              <w:rPr>
                <w:rFonts w:ascii="Arial" w:hAnsi="Arial" w:cs="Arial"/>
                <w:sz w:val="24"/>
                <w:szCs w:val="24"/>
              </w:rPr>
              <w:t>);%&gt;</w:t>
            </w:r>
          </w:p>
        </w:tc>
        <w:tc>
          <w:tcPr>
            <w:tcW w:w="4536" w:type="dxa"/>
            <w:vAlign w:val="center"/>
          </w:tcPr>
          <w:p w14:paraId="2C999718" w14:textId="43C903F6" w:rsidR="00F70F36" w:rsidRPr="00E34866" w:rsidRDefault="68837FE0" w:rsidP="00FF19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4866">
              <w:rPr>
                <w:rFonts w:ascii="Arial" w:hAnsi="Arial" w:cs="Arial"/>
                <w:sz w:val="24"/>
                <w:szCs w:val="24"/>
              </w:rPr>
              <w:t>&lt;%=</w:t>
            </w:r>
            <w:proofErr w:type="spellStart"/>
            <w:r w:rsidRPr="00E34866">
              <w:rPr>
                <w:rFonts w:ascii="Arial" w:hAnsi="Arial" w:cs="Arial"/>
                <w:sz w:val="24"/>
                <w:szCs w:val="24"/>
              </w:rPr>
              <w:t>attendee.SignatureTimeStamp</w:t>
            </w:r>
            <w:proofErr w:type="spellEnd"/>
            <w:r w:rsidRPr="00E34866">
              <w:rPr>
                <w:rFonts w:ascii="Arial" w:hAnsi="Arial" w:cs="Arial"/>
                <w:sz w:val="24"/>
                <w:szCs w:val="24"/>
              </w:rPr>
              <w:t>%&gt;</w:t>
            </w:r>
          </w:p>
        </w:tc>
      </w:tr>
    </w:tbl>
    <w:p w14:paraId="723CF2D6" w14:textId="273CF487" w:rsidR="0031459B" w:rsidRDefault="0031459B">
      <w:r>
        <w:br w:type="page"/>
      </w:r>
    </w:p>
    <w:p w14:paraId="687DB163" w14:textId="77777777" w:rsidR="0031459B" w:rsidRDefault="0031459B"/>
    <w:p w14:paraId="03714BB3" w14:textId="2E0772ED" w:rsidR="00F01B6D" w:rsidRDefault="68837FE0">
      <w:r>
        <w:t>&lt;% } %&gt;</w:t>
      </w:r>
    </w:p>
    <w:p w14:paraId="068D1408" w14:textId="7A44F484" w:rsidR="00F01B6D" w:rsidRDefault="68837FE0" w:rsidP="17C41412">
      <w:r>
        <w:t>&lt;% } %&gt;</w:t>
      </w:r>
    </w:p>
    <w:p w14:paraId="14C262F0" w14:textId="3D5D9433" w:rsidR="00F01B6D" w:rsidRDefault="622F0A5E">
      <w:r>
        <w:t>&lt;% } %&gt;</w:t>
      </w:r>
    </w:p>
    <w:p w14:paraId="743B8519" w14:textId="6FDF91AD" w:rsidR="00F01B6D" w:rsidRPr="00E34866" w:rsidRDefault="2E3A4AF8" w:rsidP="17C41412">
      <w:pPr>
        <w:rPr>
          <w:sz w:val="20"/>
          <w:szCs w:val="20"/>
        </w:rPr>
      </w:pPr>
      <w:r w:rsidRPr="00E34866">
        <w:rPr>
          <w:sz w:val="20"/>
          <w:szCs w:val="20"/>
        </w:rPr>
        <w:t>&lt;% if(</w:t>
      </w:r>
      <w:proofErr w:type="spellStart"/>
      <w:r w:rsidRPr="00E34866">
        <w:rPr>
          <w:sz w:val="20"/>
          <w:szCs w:val="20"/>
        </w:rPr>
        <w:t>Model.Attendees.Count</w:t>
      </w:r>
      <w:proofErr w:type="spellEnd"/>
      <w:r w:rsidRPr="00E34866">
        <w:rPr>
          <w:sz w:val="20"/>
          <w:szCs w:val="20"/>
        </w:rPr>
        <w:t xml:space="preserve"> &gt;0) { %&gt;</w:t>
      </w:r>
    </w:p>
    <w:p w14:paraId="4B855E8A" w14:textId="0D6085E7" w:rsidR="00F01B6D" w:rsidRPr="00E34866" w:rsidRDefault="2E3A4AF8" w:rsidP="17C41412">
      <w:pPr>
        <w:rPr>
          <w:sz w:val="20"/>
          <w:szCs w:val="20"/>
        </w:rPr>
      </w:pPr>
      <w:r w:rsidRPr="00E34866">
        <w:rPr>
          <w:sz w:val="20"/>
          <w:szCs w:val="20"/>
        </w:rPr>
        <w:t xml:space="preserve">&lt;% foreach(var attendee in </w:t>
      </w:r>
      <w:proofErr w:type="spellStart"/>
      <w:r w:rsidRPr="00E34866">
        <w:rPr>
          <w:sz w:val="20"/>
          <w:szCs w:val="20"/>
        </w:rPr>
        <w:t>Model.Attendees</w:t>
      </w:r>
      <w:proofErr w:type="spellEnd"/>
      <w:r w:rsidRPr="00E34866">
        <w:rPr>
          <w:sz w:val="20"/>
          <w:szCs w:val="20"/>
        </w:rPr>
        <w:t>) { %&gt;</w:t>
      </w:r>
    </w:p>
    <w:p w14:paraId="3B4EA1DA" w14:textId="1BF96B08" w:rsidR="00F01B6D" w:rsidRDefault="2E3A4AF8" w:rsidP="17C41412">
      <w:pPr>
        <w:rPr>
          <w:sz w:val="20"/>
          <w:szCs w:val="20"/>
        </w:rPr>
      </w:pPr>
      <w:r w:rsidRPr="00E34866">
        <w:rPr>
          <w:sz w:val="20"/>
          <w:szCs w:val="20"/>
        </w:rPr>
        <w:t>&lt;% if(</w:t>
      </w:r>
      <w:proofErr w:type="spellStart"/>
      <w:r w:rsidRPr="00E34866">
        <w:rPr>
          <w:sz w:val="20"/>
          <w:szCs w:val="20"/>
        </w:rPr>
        <w:t>attendee.AttendeeType</w:t>
      </w:r>
      <w:proofErr w:type="spellEnd"/>
      <w:r w:rsidRPr="00E34866">
        <w:rPr>
          <w:sz w:val="20"/>
          <w:szCs w:val="20"/>
        </w:rPr>
        <w:t xml:space="preserve"> == "Speaker</w:t>
      </w:r>
      <w:r w:rsidR="2FE735E1" w:rsidRPr="00E34866">
        <w:rPr>
          <w:sz w:val="20"/>
          <w:szCs w:val="20"/>
        </w:rPr>
        <w:t xml:space="preserve"> </w:t>
      </w:r>
      <w:r w:rsidRPr="00E34866">
        <w:rPr>
          <w:sz w:val="20"/>
          <w:szCs w:val="20"/>
        </w:rPr>
        <w:t>Advisor") { %&gt;</w:t>
      </w:r>
    </w:p>
    <w:p w14:paraId="4A8BC874" w14:textId="77777777" w:rsidR="0051061B" w:rsidRPr="00E34866" w:rsidRDefault="0051061B" w:rsidP="17C41412">
      <w:pPr>
        <w:rPr>
          <w:sz w:val="20"/>
          <w:szCs w:val="20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5382"/>
        <w:gridCol w:w="5466"/>
      </w:tblGrid>
      <w:tr w:rsidR="00F70F36" w:rsidRPr="0051061B" w14:paraId="40B0EFFE" w14:textId="77777777" w:rsidTr="00B111DB">
        <w:trPr>
          <w:trHeight w:val="520"/>
        </w:trPr>
        <w:tc>
          <w:tcPr>
            <w:tcW w:w="5382" w:type="dxa"/>
            <w:vAlign w:val="center"/>
          </w:tcPr>
          <w:p w14:paraId="0A88447E" w14:textId="77777777" w:rsidR="00F70F36" w:rsidRPr="0051061B" w:rsidRDefault="00F70F36" w:rsidP="00830978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Attendee Type</w:t>
            </w:r>
          </w:p>
        </w:tc>
        <w:tc>
          <w:tcPr>
            <w:tcW w:w="5466" w:type="dxa"/>
            <w:vAlign w:val="center"/>
          </w:tcPr>
          <w:p w14:paraId="28B8480D" w14:textId="5E3A9A70" w:rsidR="00F70F36" w:rsidRPr="0051061B" w:rsidRDefault="00F70F36" w:rsidP="00830978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SPEAKER</w:t>
            </w:r>
          </w:p>
        </w:tc>
      </w:tr>
      <w:tr w:rsidR="00F70F36" w:rsidRPr="0051061B" w14:paraId="6233660B" w14:textId="77777777" w:rsidTr="00B111DB">
        <w:trPr>
          <w:trHeight w:val="520"/>
        </w:trPr>
        <w:tc>
          <w:tcPr>
            <w:tcW w:w="5382" w:type="dxa"/>
            <w:vAlign w:val="center"/>
          </w:tcPr>
          <w:p w14:paraId="5EF3B1DF" w14:textId="77777777" w:rsidR="00F70F36" w:rsidRPr="0051061B" w:rsidRDefault="00F70F36" w:rsidP="00830978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5466" w:type="dxa"/>
            <w:vAlign w:val="center"/>
          </w:tcPr>
          <w:p w14:paraId="45FBA69B" w14:textId="4D491A3D" w:rsidR="00F70F36" w:rsidRPr="0051061B" w:rsidRDefault="66ADC991" w:rsidP="00830978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attendee.AttendeeFirstName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F70F36" w:rsidRPr="0051061B" w14:paraId="3EAE20E3" w14:textId="77777777" w:rsidTr="00B111DB">
        <w:trPr>
          <w:trHeight w:val="520"/>
        </w:trPr>
        <w:tc>
          <w:tcPr>
            <w:tcW w:w="5382" w:type="dxa"/>
            <w:vAlign w:val="center"/>
          </w:tcPr>
          <w:p w14:paraId="68DE96C0" w14:textId="77777777" w:rsidR="00F70F36" w:rsidRPr="0051061B" w:rsidRDefault="00F70F36" w:rsidP="00830978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5466" w:type="dxa"/>
            <w:vAlign w:val="center"/>
          </w:tcPr>
          <w:p w14:paraId="3E4A2D06" w14:textId="0330D890" w:rsidR="00F70F36" w:rsidRPr="0051061B" w:rsidRDefault="5A9525F6" w:rsidP="00830978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attendee.AttendeeLastName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F70F36" w:rsidRPr="0051061B" w14:paraId="488B85FD" w14:textId="77777777" w:rsidTr="00B111DB">
        <w:trPr>
          <w:trHeight w:val="520"/>
        </w:trPr>
        <w:tc>
          <w:tcPr>
            <w:tcW w:w="5382" w:type="dxa"/>
            <w:vAlign w:val="center"/>
          </w:tcPr>
          <w:p w14:paraId="393078E9" w14:textId="77777777" w:rsidR="00F70F36" w:rsidRPr="0051061B" w:rsidRDefault="00F70F36" w:rsidP="00830978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5466" w:type="dxa"/>
            <w:vAlign w:val="center"/>
          </w:tcPr>
          <w:p w14:paraId="139B5153" w14:textId="7408B5AB" w:rsidR="00F70F36" w:rsidRPr="0051061B" w:rsidRDefault="6A41338F" w:rsidP="17C41412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attendee.Email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</w:tbl>
    <w:p w14:paraId="7E92A620" w14:textId="77777777" w:rsidR="00F70F36" w:rsidRPr="0051061B" w:rsidRDefault="00F70F3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3026"/>
        <w:gridCol w:w="2251"/>
        <w:gridCol w:w="3157"/>
      </w:tblGrid>
      <w:tr w:rsidR="00F70F36" w:rsidRPr="0051061B" w14:paraId="110018E5" w14:textId="77777777" w:rsidTr="00B111DB">
        <w:trPr>
          <w:trHeight w:val="430"/>
        </w:trPr>
        <w:tc>
          <w:tcPr>
            <w:tcW w:w="2356" w:type="dxa"/>
            <w:vAlign w:val="center"/>
          </w:tcPr>
          <w:p w14:paraId="3044F39E" w14:textId="7285AA1A" w:rsidR="00F70F36" w:rsidRPr="0051061B" w:rsidRDefault="00F70F36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Degree</w:t>
            </w:r>
          </w:p>
        </w:tc>
        <w:tc>
          <w:tcPr>
            <w:tcW w:w="3026" w:type="dxa"/>
            <w:vAlign w:val="center"/>
          </w:tcPr>
          <w:p w14:paraId="6042B5E2" w14:textId="2EFB8B1E" w:rsidR="00F70F36" w:rsidRPr="0051061B" w:rsidRDefault="697A7CC3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attendee.Degree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  <w:tc>
          <w:tcPr>
            <w:tcW w:w="2251" w:type="dxa"/>
            <w:vAlign w:val="center"/>
          </w:tcPr>
          <w:p w14:paraId="7A4895DC" w14:textId="6048D968" w:rsidR="00F70F36" w:rsidRPr="0051061B" w:rsidRDefault="00F70F36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NPI</w:t>
            </w:r>
          </w:p>
        </w:tc>
        <w:tc>
          <w:tcPr>
            <w:tcW w:w="3157" w:type="dxa"/>
            <w:vAlign w:val="center"/>
          </w:tcPr>
          <w:p w14:paraId="4DAA154D" w14:textId="6B2DB2E7" w:rsidR="00F70F36" w:rsidRPr="0051061B" w:rsidRDefault="1A0BFC2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attendee.Npi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F70F36" w:rsidRPr="0051061B" w14:paraId="1B0525B1" w14:textId="77777777" w:rsidTr="00B111DB">
        <w:trPr>
          <w:trHeight w:val="430"/>
        </w:trPr>
        <w:tc>
          <w:tcPr>
            <w:tcW w:w="2356" w:type="dxa"/>
            <w:vAlign w:val="center"/>
          </w:tcPr>
          <w:p w14:paraId="49BAFD7B" w14:textId="00CF358A" w:rsidR="00F70F36" w:rsidRPr="0051061B" w:rsidRDefault="00F70F36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License State</w:t>
            </w:r>
          </w:p>
        </w:tc>
        <w:tc>
          <w:tcPr>
            <w:tcW w:w="3026" w:type="dxa"/>
            <w:vAlign w:val="center"/>
          </w:tcPr>
          <w:p w14:paraId="259B3E43" w14:textId="667A63DC" w:rsidR="00F70F36" w:rsidRPr="0051061B" w:rsidRDefault="03C6D5FB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attendee.Licen</w:t>
            </w:r>
            <w:r w:rsidR="66BB545A" w:rsidRPr="0051061B">
              <w:rPr>
                <w:rFonts w:ascii="Arial" w:hAnsi="Arial" w:cs="Arial"/>
                <w:sz w:val="20"/>
                <w:szCs w:val="20"/>
              </w:rPr>
              <w:t>c</w:t>
            </w:r>
            <w:r w:rsidRPr="0051061B">
              <w:rPr>
                <w:rFonts w:ascii="Arial" w:hAnsi="Arial" w:cs="Arial"/>
                <w:sz w:val="20"/>
                <w:szCs w:val="20"/>
              </w:rPr>
              <w:t>eState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  <w:tc>
          <w:tcPr>
            <w:tcW w:w="2251" w:type="dxa"/>
            <w:vAlign w:val="center"/>
          </w:tcPr>
          <w:p w14:paraId="4FB05D5E" w14:textId="111B3973" w:rsidR="00F70F36" w:rsidRPr="0051061B" w:rsidRDefault="00F70F36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License Number</w:t>
            </w:r>
          </w:p>
        </w:tc>
        <w:tc>
          <w:tcPr>
            <w:tcW w:w="3157" w:type="dxa"/>
            <w:vAlign w:val="center"/>
          </w:tcPr>
          <w:p w14:paraId="3BFAAE80" w14:textId="4BBF4960" w:rsidR="00F70F36" w:rsidRPr="0051061B" w:rsidRDefault="19348BBD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attendee.LicenseNumber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</w:tbl>
    <w:p w14:paraId="5AFC0479" w14:textId="77777777" w:rsidR="00F70F36" w:rsidRPr="0051061B" w:rsidRDefault="00F70F3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388"/>
      </w:tblGrid>
      <w:tr w:rsidR="00F70F36" w:rsidRPr="0051061B" w14:paraId="364359F4" w14:textId="77777777" w:rsidTr="0051061B">
        <w:trPr>
          <w:trHeight w:val="404"/>
        </w:trPr>
        <w:tc>
          <w:tcPr>
            <w:tcW w:w="5388" w:type="dxa"/>
            <w:vAlign w:val="center"/>
          </w:tcPr>
          <w:p w14:paraId="2BA01487" w14:textId="77777777" w:rsidR="00F70F36" w:rsidRPr="0051061B" w:rsidRDefault="00F70F36" w:rsidP="00830978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Meal Selection</w:t>
            </w:r>
          </w:p>
        </w:tc>
        <w:tc>
          <w:tcPr>
            <w:tcW w:w="5388" w:type="dxa"/>
            <w:vAlign w:val="center"/>
          </w:tcPr>
          <w:p w14:paraId="37403BD0" w14:textId="5B8242AE" w:rsidR="00F70F36" w:rsidRPr="0051061B" w:rsidRDefault="35869247" w:rsidP="17C41412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attendee.MealSelection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</w:tbl>
    <w:p w14:paraId="7AEF12C5" w14:textId="479AD9E3" w:rsidR="00F70F36" w:rsidRDefault="00F70F36" w:rsidP="003D6DB5"/>
    <w:p w14:paraId="54DC3F28" w14:textId="18611994" w:rsidR="00371F40" w:rsidRPr="0051061B" w:rsidRDefault="35869247" w:rsidP="17C41412">
      <w:pPr>
        <w:rPr>
          <w:rFonts w:ascii="Arial" w:hAnsi="Arial" w:cs="Arial"/>
          <w:sz w:val="15"/>
          <w:szCs w:val="15"/>
        </w:rPr>
      </w:pPr>
      <w:r w:rsidRPr="0051061B">
        <w:rPr>
          <w:rFonts w:ascii="Arial" w:hAnsi="Arial" w:cs="Arial"/>
          <w:sz w:val="15"/>
          <w:szCs w:val="15"/>
        </w:rPr>
        <w:t>&lt;% if(</w:t>
      </w:r>
      <w:proofErr w:type="spellStart"/>
      <w:r w:rsidRPr="0051061B">
        <w:rPr>
          <w:rFonts w:ascii="Arial" w:hAnsi="Arial" w:cs="Arial"/>
          <w:sz w:val="15"/>
          <w:szCs w:val="15"/>
        </w:rPr>
        <w:t>attendee.Attestations.Count</w:t>
      </w:r>
      <w:proofErr w:type="spellEnd"/>
      <w:r w:rsidRPr="0051061B">
        <w:rPr>
          <w:rFonts w:ascii="Arial" w:hAnsi="Arial" w:cs="Arial"/>
          <w:sz w:val="15"/>
          <w:szCs w:val="15"/>
        </w:rPr>
        <w:t xml:space="preserve"> &gt;0) {%&gt;</w:t>
      </w:r>
    </w:p>
    <w:p w14:paraId="1AA5ADD6" w14:textId="7B285C65" w:rsidR="00371F40" w:rsidRPr="0051061B" w:rsidRDefault="35869247" w:rsidP="17C41412">
      <w:pPr>
        <w:rPr>
          <w:rFonts w:ascii="Arial" w:hAnsi="Arial" w:cs="Arial"/>
          <w:sz w:val="15"/>
          <w:szCs w:val="15"/>
        </w:rPr>
      </w:pPr>
      <w:r w:rsidRPr="0051061B">
        <w:rPr>
          <w:rFonts w:ascii="Arial" w:hAnsi="Arial" w:cs="Arial"/>
          <w:sz w:val="15"/>
          <w:szCs w:val="15"/>
        </w:rPr>
        <w:t xml:space="preserve">&lt;% foreach(var attestation in </w:t>
      </w:r>
      <w:proofErr w:type="spellStart"/>
      <w:r w:rsidRPr="0051061B">
        <w:rPr>
          <w:rFonts w:ascii="Arial" w:hAnsi="Arial" w:cs="Arial"/>
          <w:sz w:val="15"/>
          <w:szCs w:val="15"/>
        </w:rPr>
        <w:t>attendee.Attestations</w:t>
      </w:r>
      <w:proofErr w:type="spellEnd"/>
      <w:r w:rsidRPr="0051061B">
        <w:rPr>
          <w:rFonts w:ascii="Arial" w:hAnsi="Arial" w:cs="Arial"/>
          <w:sz w:val="15"/>
          <w:szCs w:val="15"/>
        </w:rPr>
        <w:t>) {%&gt;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3849"/>
      </w:tblGrid>
      <w:tr w:rsidR="00F70F36" w:rsidRPr="00E34866" w14:paraId="31B6EC9E" w14:textId="77777777" w:rsidTr="0058291A">
        <w:trPr>
          <w:trHeight w:val="864"/>
        </w:trPr>
        <w:tc>
          <w:tcPr>
            <w:tcW w:w="6941" w:type="dxa"/>
            <w:vAlign w:val="center"/>
          </w:tcPr>
          <w:p w14:paraId="1F733FA5" w14:textId="44DF596C" w:rsidR="00F70F36" w:rsidRPr="00E34866" w:rsidRDefault="786D5432" w:rsidP="00FF19B9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&lt;%=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attestation.Attestation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%&gt;</w:t>
            </w:r>
          </w:p>
          <w:p w14:paraId="7864933E" w14:textId="0452065C" w:rsidR="00F70F36" w:rsidRPr="00E34866" w:rsidRDefault="00F70F36" w:rsidP="00FF19B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3849" w:type="dxa"/>
            <w:vAlign w:val="center"/>
          </w:tcPr>
          <w:p w14:paraId="3F3E7D01" w14:textId="4C07D9DD" w:rsidR="00F70F36" w:rsidRPr="00E34866" w:rsidRDefault="786D5432" w:rsidP="00FF19B9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&lt;%=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attestation.Decision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%&gt; / &lt;%=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attestation.TimeStamp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%&gt;</w:t>
            </w:r>
          </w:p>
          <w:p w14:paraId="457196E7" w14:textId="3F9057DC" w:rsidR="00F70F36" w:rsidRPr="00E34866" w:rsidRDefault="786D5432" w:rsidP="00FF19B9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AppendRow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();%&gt;</w:t>
            </w:r>
          </w:p>
        </w:tc>
      </w:tr>
    </w:tbl>
    <w:p w14:paraId="17264ED4" w14:textId="2B58D113" w:rsidR="00371F40" w:rsidRPr="00E34866" w:rsidRDefault="4AF57F17" w:rsidP="00FF19B9">
      <w:pPr>
        <w:rPr>
          <w:sz w:val="20"/>
          <w:szCs w:val="20"/>
        </w:rPr>
      </w:pPr>
      <w:r w:rsidRPr="00E34866">
        <w:rPr>
          <w:sz w:val="20"/>
          <w:szCs w:val="20"/>
        </w:rPr>
        <w:t>&lt;% } %&gt;</w:t>
      </w:r>
    </w:p>
    <w:p w14:paraId="63E3C277" w14:textId="588EDF12" w:rsidR="00371F40" w:rsidRPr="00E34866" w:rsidRDefault="4AF57F17" w:rsidP="00FF19B9">
      <w:pPr>
        <w:rPr>
          <w:sz w:val="20"/>
          <w:szCs w:val="20"/>
        </w:rPr>
      </w:pPr>
      <w:r w:rsidRPr="00E34866">
        <w:rPr>
          <w:sz w:val="20"/>
          <w:szCs w:val="20"/>
        </w:rPr>
        <w:t>&lt;% } %&gt;</w:t>
      </w:r>
    </w:p>
    <w:tbl>
      <w:tblPr>
        <w:tblStyle w:val="TableGrid"/>
        <w:tblW w:w="10801" w:type="dxa"/>
        <w:tblLayout w:type="fixed"/>
        <w:tblLook w:val="04A0" w:firstRow="1" w:lastRow="0" w:firstColumn="1" w:lastColumn="0" w:noHBand="0" w:noVBand="1"/>
      </w:tblPr>
      <w:tblGrid>
        <w:gridCol w:w="6941"/>
        <w:gridCol w:w="3860"/>
      </w:tblGrid>
      <w:tr w:rsidR="00371F40" w:rsidRPr="00F70F36" w14:paraId="0F3F2662" w14:textId="77777777" w:rsidTr="00446671">
        <w:trPr>
          <w:trHeight w:val="1147"/>
        </w:trPr>
        <w:tc>
          <w:tcPr>
            <w:tcW w:w="6941" w:type="dxa"/>
            <w:vAlign w:val="center"/>
          </w:tcPr>
          <w:p w14:paraId="4FB761D9" w14:textId="5E900B1A" w:rsidR="00371F40" w:rsidRPr="0051061B" w:rsidRDefault="4AF57F17" w:rsidP="00FF19B9">
            <w:pPr>
              <w:rPr>
                <w:rFonts w:ascii="Arial" w:hAnsi="Arial" w:cs="Arial"/>
                <w:szCs w:val="22"/>
              </w:rPr>
            </w:pPr>
            <w:r w:rsidRPr="0051061B">
              <w:rPr>
                <w:rFonts w:ascii="Arial" w:hAnsi="Arial" w:cs="Arial"/>
                <w:szCs w:val="22"/>
              </w:rPr>
              <w:t>&lt;%</w:t>
            </w:r>
            <w:proofErr w:type="spellStart"/>
            <w:r w:rsidRPr="0051061B">
              <w:rPr>
                <w:rFonts w:ascii="Arial" w:hAnsi="Arial" w:cs="Arial"/>
                <w:szCs w:val="22"/>
              </w:rPr>
              <w:t>ImageFromUrl</w:t>
            </w:r>
            <w:proofErr w:type="spellEnd"/>
            <w:r w:rsidRPr="0051061B">
              <w:rPr>
                <w:rFonts w:ascii="Arial" w:hAnsi="Arial" w:cs="Arial"/>
                <w:szCs w:val="22"/>
              </w:rPr>
              <w:t>(</w:t>
            </w:r>
            <w:proofErr w:type="spellStart"/>
            <w:r w:rsidRPr="0051061B">
              <w:rPr>
                <w:rFonts w:ascii="Arial" w:hAnsi="Arial" w:cs="Arial"/>
                <w:szCs w:val="22"/>
              </w:rPr>
              <w:t>attendee.Signature</w:t>
            </w:r>
            <w:proofErr w:type="spellEnd"/>
            <w:r w:rsidR="0051061B" w:rsidRPr="0051061B">
              <w:rPr>
                <w:rFonts w:ascii="Arial" w:hAnsi="Arial" w:cs="Arial"/>
                <w:szCs w:val="22"/>
              </w:rPr>
              <w:t>, 15</w:t>
            </w:r>
            <w:r w:rsidRPr="0051061B">
              <w:rPr>
                <w:rFonts w:ascii="Arial" w:hAnsi="Arial" w:cs="Arial"/>
                <w:szCs w:val="22"/>
              </w:rPr>
              <w:t>);%&gt;</w:t>
            </w:r>
          </w:p>
        </w:tc>
        <w:tc>
          <w:tcPr>
            <w:tcW w:w="3860" w:type="dxa"/>
            <w:vAlign w:val="center"/>
          </w:tcPr>
          <w:p w14:paraId="49319C1F" w14:textId="214944EC" w:rsidR="00371F40" w:rsidRPr="0051061B" w:rsidRDefault="4AF57F17" w:rsidP="00FF19B9">
            <w:pPr>
              <w:rPr>
                <w:rFonts w:ascii="Arial" w:hAnsi="Arial" w:cs="Arial"/>
                <w:szCs w:val="22"/>
              </w:rPr>
            </w:pPr>
            <w:r w:rsidRPr="0051061B">
              <w:rPr>
                <w:rFonts w:ascii="Arial" w:hAnsi="Arial" w:cs="Arial"/>
                <w:szCs w:val="22"/>
              </w:rPr>
              <w:t>&lt;%=</w:t>
            </w:r>
            <w:proofErr w:type="spellStart"/>
            <w:r w:rsidRPr="0051061B">
              <w:rPr>
                <w:rFonts w:ascii="Arial" w:hAnsi="Arial" w:cs="Arial"/>
                <w:szCs w:val="22"/>
              </w:rPr>
              <w:t>attendee.SignatureTimeStamp</w:t>
            </w:r>
            <w:proofErr w:type="spellEnd"/>
            <w:r w:rsidRPr="0051061B">
              <w:rPr>
                <w:rFonts w:ascii="Arial" w:hAnsi="Arial" w:cs="Arial"/>
                <w:szCs w:val="22"/>
              </w:rPr>
              <w:t>%&gt;</w:t>
            </w:r>
          </w:p>
        </w:tc>
      </w:tr>
    </w:tbl>
    <w:p w14:paraId="69755091" w14:textId="54A0C9FA" w:rsidR="0031459B" w:rsidRDefault="003145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716CF6" w14:textId="77777777" w:rsidR="0031459B" w:rsidRDefault="0031459B">
      <w:pPr>
        <w:rPr>
          <w:sz w:val="20"/>
          <w:szCs w:val="20"/>
        </w:rPr>
      </w:pPr>
    </w:p>
    <w:p w14:paraId="1E3B95C2" w14:textId="390B14B5" w:rsidR="00F70F36" w:rsidRPr="00E34866" w:rsidRDefault="4AF57F17">
      <w:pPr>
        <w:rPr>
          <w:sz w:val="20"/>
          <w:szCs w:val="20"/>
        </w:rPr>
      </w:pPr>
      <w:r w:rsidRPr="00E34866">
        <w:rPr>
          <w:sz w:val="20"/>
          <w:szCs w:val="20"/>
        </w:rPr>
        <w:t>&lt;% } %&gt;</w:t>
      </w:r>
    </w:p>
    <w:p w14:paraId="0E02332E" w14:textId="7A44F484" w:rsidR="00F70F36" w:rsidRPr="00E34866" w:rsidRDefault="4AF57F17" w:rsidP="17C41412">
      <w:pPr>
        <w:rPr>
          <w:sz w:val="20"/>
          <w:szCs w:val="20"/>
        </w:rPr>
      </w:pPr>
      <w:r w:rsidRPr="00E34866">
        <w:rPr>
          <w:sz w:val="20"/>
          <w:szCs w:val="20"/>
        </w:rPr>
        <w:t>&lt;% } %&gt;</w:t>
      </w:r>
    </w:p>
    <w:p w14:paraId="50807FCA" w14:textId="3D5D9433" w:rsidR="00F70F36" w:rsidRPr="00E34866" w:rsidRDefault="4AF57F17">
      <w:pPr>
        <w:rPr>
          <w:sz w:val="20"/>
          <w:szCs w:val="20"/>
        </w:rPr>
      </w:pPr>
      <w:r w:rsidRPr="00E34866">
        <w:rPr>
          <w:sz w:val="20"/>
          <w:szCs w:val="20"/>
        </w:rPr>
        <w:t>&lt;% } %&gt;</w:t>
      </w:r>
    </w:p>
    <w:p w14:paraId="1399BA6B" w14:textId="6EE4939B" w:rsidR="00F70F36" w:rsidRPr="0051061B" w:rsidRDefault="1143B297" w:rsidP="17C41412">
      <w:pPr>
        <w:rPr>
          <w:sz w:val="15"/>
          <w:szCs w:val="15"/>
        </w:rPr>
      </w:pPr>
      <w:r w:rsidRPr="0051061B">
        <w:rPr>
          <w:sz w:val="15"/>
          <w:szCs w:val="15"/>
        </w:rPr>
        <w:t>&lt;% if(</w:t>
      </w:r>
      <w:proofErr w:type="spellStart"/>
      <w:r w:rsidRPr="0051061B">
        <w:rPr>
          <w:sz w:val="15"/>
          <w:szCs w:val="15"/>
        </w:rPr>
        <w:t>Model.Attendees.Count</w:t>
      </w:r>
      <w:proofErr w:type="spellEnd"/>
      <w:r w:rsidRPr="0051061B">
        <w:rPr>
          <w:sz w:val="15"/>
          <w:szCs w:val="15"/>
        </w:rPr>
        <w:t xml:space="preserve"> &gt;0) { %&gt;</w:t>
      </w:r>
    </w:p>
    <w:p w14:paraId="1AAB0578" w14:textId="0D6085E7" w:rsidR="00F70F36" w:rsidRPr="0051061B" w:rsidRDefault="1143B297" w:rsidP="17C41412">
      <w:pPr>
        <w:rPr>
          <w:sz w:val="15"/>
          <w:szCs w:val="15"/>
        </w:rPr>
      </w:pPr>
      <w:r w:rsidRPr="0051061B">
        <w:rPr>
          <w:sz w:val="15"/>
          <w:szCs w:val="15"/>
        </w:rPr>
        <w:t xml:space="preserve">&lt;% foreach(var attendee in </w:t>
      </w:r>
      <w:proofErr w:type="spellStart"/>
      <w:r w:rsidRPr="0051061B">
        <w:rPr>
          <w:sz w:val="15"/>
          <w:szCs w:val="15"/>
        </w:rPr>
        <w:t>Model.Attendees</w:t>
      </w:r>
      <w:proofErr w:type="spellEnd"/>
      <w:r w:rsidRPr="0051061B">
        <w:rPr>
          <w:sz w:val="15"/>
          <w:szCs w:val="15"/>
        </w:rPr>
        <w:t>) { %&gt;</w:t>
      </w:r>
    </w:p>
    <w:p w14:paraId="36611280" w14:textId="6F95ECF8" w:rsidR="00F70F36" w:rsidRPr="0051061B" w:rsidRDefault="1143B297" w:rsidP="17C41412">
      <w:pPr>
        <w:rPr>
          <w:sz w:val="15"/>
          <w:szCs w:val="15"/>
        </w:rPr>
      </w:pPr>
      <w:r w:rsidRPr="0051061B">
        <w:rPr>
          <w:sz w:val="15"/>
          <w:szCs w:val="15"/>
        </w:rPr>
        <w:t>&lt;% if(</w:t>
      </w:r>
      <w:proofErr w:type="spellStart"/>
      <w:r w:rsidRPr="0051061B">
        <w:rPr>
          <w:sz w:val="15"/>
          <w:szCs w:val="15"/>
        </w:rPr>
        <w:t>attendee.AttendeeType</w:t>
      </w:r>
      <w:proofErr w:type="spellEnd"/>
      <w:r w:rsidRPr="0051061B">
        <w:rPr>
          <w:sz w:val="15"/>
          <w:szCs w:val="15"/>
        </w:rPr>
        <w:t xml:space="preserve"> == "HCP") { %&gt;</w:t>
      </w:r>
    </w:p>
    <w:p w14:paraId="65B0D656" w14:textId="77777777" w:rsidR="0051061B" w:rsidRDefault="0051061B" w:rsidP="17C41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547"/>
        <w:gridCol w:w="1454"/>
        <w:gridCol w:w="2034"/>
        <w:gridCol w:w="2115"/>
        <w:gridCol w:w="753"/>
        <w:gridCol w:w="2936"/>
      </w:tblGrid>
      <w:tr w:rsidR="00371F40" w:rsidRPr="0051061B" w14:paraId="41C091C9" w14:textId="77777777" w:rsidTr="00B37D3D">
        <w:trPr>
          <w:trHeight w:val="416"/>
        </w:trPr>
        <w:tc>
          <w:tcPr>
            <w:tcW w:w="5009" w:type="dxa"/>
            <w:gridSpan w:val="4"/>
            <w:vAlign w:val="center"/>
          </w:tcPr>
          <w:p w14:paraId="42DB37B4" w14:textId="777777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Attendee Type</w:t>
            </w:r>
          </w:p>
        </w:tc>
        <w:tc>
          <w:tcPr>
            <w:tcW w:w="5781" w:type="dxa"/>
            <w:gridSpan w:val="3"/>
            <w:vAlign w:val="center"/>
          </w:tcPr>
          <w:p w14:paraId="6EF4D5F2" w14:textId="532B0F9E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HCP</w:t>
            </w:r>
          </w:p>
        </w:tc>
      </w:tr>
      <w:tr w:rsidR="00371F40" w:rsidRPr="0051061B" w14:paraId="3B077AC3" w14:textId="77777777" w:rsidTr="00B37D3D">
        <w:trPr>
          <w:trHeight w:val="416"/>
        </w:trPr>
        <w:tc>
          <w:tcPr>
            <w:tcW w:w="1508" w:type="dxa"/>
            <w:gridSpan w:val="2"/>
            <w:vAlign w:val="center"/>
          </w:tcPr>
          <w:p w14:paraId="34DF9B5A" w14:textId="777777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3501" w:type="dxa"/>
            <w:gridSpan w:val="2"/>
            <w:vAlign w:val="center"/>
          </w:tcPr>
          <w:p w14:paraId="13A5A304" w14:textId="352E27D7" w:rsidR="00371F40" w:rsidRPr="0051061B" w:rsidRDefault="0C711AFB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attendee.AttendeeFirstName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  <w:tc>
          <w:tcPr>
            <w:tcW w:w="2216" w:type="dxa"/>
            <w:vAlign w:val="center"/>
          </w:tcPr>
          <w:p w14:paraId="3BAE3260" w14:textId="20B65AFF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3565" w:type="dxa"/>
            <w:gridSpan w:val="2"/>
            <w:vAlign w:val="center"/>
          </w:tcPr>
          <w:p w14:paraId="546B7F82" w14:textId="70DBA6C5" w:rsidR="00371F40" w:rsidRPr="0051061B" w:rsidRDefault="1442E171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attendee.AttendeeLastName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371F40" w:rsidRPr="0051061B" w14:paraId="3CDB9777" w14:textId="77777777" w:rsidTr="00B37D3D">
        <w:trPr>
          <w:trHeight w:val="416"/>
        </w:trPr>
        <w:tc>
          <w:tcPr>
            <w:tcW w:w="5009" w:type="dxa"/>
            <w:gridSpan w:val="4"/>
            <w:vAlign w:val="center"/>
          </w:tcPr>
          <w:p w14:paraId="63FA74DC" w14:textId="777777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5781" w:type="dxa"/>
            <w:gridSpan w:val="3"/>
            <w:vAlign w:val="center"/>
          </w:tcPr>
          <w:p w14:paraId="1A620161" w14:textId="2158B174" w:rsidR="00371F40" w:rsidRPr="0051061B" w:rsidRDefault="46A09918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attendee.Email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371F40" w:rsidRPr="0051061B" w14:paraId="66CDD150" w14:textId="77777777" w:rsidTr="00B37D3D">
        <w:trPr>
          <w:trHeight w:val="416"/>
        </w:trPr>
        <w:tc>
          <w:tcPr>
            <w:tcW w:w="1508" w:type="dxa"/>
            <w:gridSpan w:val="2"/>
            <w:vAlign w:val="center"/>
          </w:tcPr>
          <w:p w14:paraId="0880452D" w14:textId="3E4D6AF9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Hospital/Clinic Name</w:t>
            </w:r>
          </w:p>
        </w:tc>
        <w:tc>
          <w:tcPr>
            <w:tcW w:w="3501" w:type="dxa"/>
            <w:gridSpan w:val="2"/>
            <w:vAlign w:val="center"/>
          </w:tcPr>
          <w:p w14:paraId="68728F65" w14:textId="75DD9ADA" w:rsidR="00371F40" w:rsidRPr="0051061B" w:rsidRDefault="7EDBAE1D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attendee.HospitalName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  <w:tc>
          <w:tcPr>
            <w:tcW w:w="2216" w:type="dxa"/>
            <w:vAlign w:val="center"/>
          </w:tcPr>
          <w:p w14:paraId="121D395C" w14:textId="5A681798" w:rsidR="00371F40" w:rsidRPr="0051061B" w:rsidRDefault="00371F40" w:rsidP="00CF7814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Function/Title</w:t>
            </w:r>
          </w:p>
        </w:tc>
        <w:tc>
          <w:tcPr>
            <w:tcW w:w="3565" w:type="dxa"/>
            <w:gridSpan w:val="2"/>
            <w:vAlign w:val="center"/>
          </w:tcPr>
          <w:p w14:paraId="0DF40E1B" w14:textId="06F6578C" w:rsidR="00371F40" w:rsidRPr="0051061B" w:rsidRDefault="02DB802F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attendee.ClinicalTitle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371F40" w:rsidRPr="0051061B" w14:paraId="37B5F7C2" w14:textId="77777777" w:rsidTr="00B37D3D">
        <w:trPr>
          <w:trHeight w:val="416"/>
        </w:trPr>
        <w:tc>
          <w:tcPr>
            <w:tcW w:w="5009" w:type="dxa"/>
            <w:gridSpan w:val="4"/>
            <w:vAlign w:val="center"/>
          </w:tcPr>
          <w:p w14:paraId="2F31D348" w14:textId="37C009F8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Address Affiliation</w:t>
            </w:r>
          </w:p>
        </w:tc>
        <w:tc>
          <w:tcPr>
            <w:tcW w:w="5781" w:type="dxa"/>
            <w:gridSpan w:val="3"/>
            <w:vAlign w:val="center"/>
          </w:tcPr>
          <w:p w14:paraId="25834334" w14:textId="2D3D0108" w:rsidR="00371F40" w:rsidRPr="0051061B" w:rsidRDefault="380D6E2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attendee.Affili</w:t>
            </w:r>
            <w:r w:rsidR="4AB07024" w:rsidRPr="0051061B">
              <w:rPr>
                <w:rFonts w:ascii="Arial" w:hAnsi="Arial" w:cs="Arial"/>
                <w:sz w:val="20"/>
                <w:szCs w:val="20"/>
              </w:rPr>
              <w:t>ati</w:t>
            </w:r>
            <w:r w:rsidRPr="0051061B"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371F40" w:rsidRPr="0051061B" w14:paraId="36A32803" w14:textId="77777777" w:rsidTr="00B37D3D">
        <w:trPr>
          <w:trHeight w:val="418"/>
        </w:trPr>
        <w:tc>
          <w:tcPr>
            <w:tcW w:w="1508" w:type="dxa"/>
            <w:gridSpan w:val="2"/>
            <w:vAlign w:val="center"/>
          </w:tcPr>
          <w:p w14:paraId="26669C3C" w14:textId="7128E222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Address Line 1</w:t>
            </w:r>
          </w:p>
        </w:tc>
        <w:tc>
          <w:tcPr>
            <w:tcW w:w="3501" w:type="dxa"/>
            <w:gridSpan w:val="2"/>
            <w:vAlign w:val="center"/>
          </w:tcPr>
          <w:p w14:paraId="4984709B" w14:textId="0702D404" w:rsidR="00371F40" w:rsidRPr="0051061B" w:rsidRDefault="4F453677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attendee.StreetAddressFirst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  <w:tc>
          <w:tcPr>
            <w:tcW w:w="2216" w:type="dxa"/>
            <w:vAlign w:val="center"/>
          </w:tcPr>
          <w:p w14:paraId="78E0B6BB" w14:textId="5DC6EC30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Address Line 2</w:t>
            </w:r>
          </w:p>
        </w:tc>
        <w:tc>
          <w:tcPr>
            <w:tcW w:w="3565" w:type="dxa"/>
            <w:gridSpan w:val="2"/>
            <w:vAlign w:val="center"/>
          </w:tcPr>
          <w:p w14:paraId="2C077F16" w14:textId="59F261B1" w:rsidR="00371F40" w:rsidRPr="0051061B" w:rsidRDefault="0A05ABD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attendee.StreetAddressSecond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371F40" w:rsidRPr="0051061B" w14:paraId="5FFD2007" w14:textId="77777777" w:rsidTr="00B37D3D">
        <w:trPr>
          <w:trHeight w:val="417"/>
        </w:trPr>
        <w:tc>
          <w:tcPr>
            <w:tcW w:w="955" w:type="dxa"/>
            <w:vAlign w:val="center"/>
          </w:tcPr>
          <w:p w14:paraId="52A3FE12" w14:textId="0FDEA951" w:rsidR="00371F40" w:rsidRPr="00FF19B9" w:rsidRDefault="00371F40" w:rsidP="00FF19B9">
            <w:pPr>
              <w:rPr>
                <w:rFonts w:ascii="Arial" w:hAnsi="Arial" w:cs="Arial"/>
                <w:sz w:val="19"/>
                <w:szCs w:val="19"/>
              </w:rPr>
            </w:pPr>
            <w:r w:rsidRPr="00FF19B9">
              <w:rPr>
                <w:rFonts w:ascii="Arial" w:hAnsi="Arial" w:cs="Arial"/>
                <w:sz w:val="19"/>
                <w:szCs w:val="19"/>
              </w:rPr>
              <w:t>City</w:t>
            </w:r>
          </w:p>
        </w:tc>
        <w:tc>
          <w:tcPr>
            <w:tcW w:w="1992" w:type="dxa"/>
            <w:gridSpan w:val="2"/>
            <w:vAlign w:val="center"/>
          </w:tcPr>
          <w:p w14:paraId="7856C975" w14:textId="03213B43" w:rsidR="00371F40" w:rsidRPr="00FF19B9" w:rsidRDefault="1334FA4B" w:rsidP="00FF19B9">
            <w:pPr>
              <w:rPr>
                <w:rFonts w:ascii="Arial" w:hAnsi="Arial" w:cs="Arial"/>
                <w:sz w:val="19"/>
                <w:szCs w:val="19"/>
              </w:rPr>
            </w:pPr>
            <w:r w:rsidRPr="00FF19B9">
              <w:rPr>
                <w:rFonts w:ascii="Arial" w:hAnsi="Arial" w:cs="Arial"/>
                <w:sz w:val="19"/>
                <w:szCs w:val="19"/>
              </w:rPr>
              <w:t>&lt;%=</w:t>
            </w:r>
            <w:proofErr w:type="spellStart"/>
            <w:r w:rsidRPr="00FF19B9">
              <w:rPr>
                <w:rFonts w:ascii="Arial" w:hAnsi="Arial" w:cs="Arial"/>
                <w:sz w:val="19"/>
                <w:szCs w:val="19"/>
              </w:rPr>
              <w:t>attend</w:t>
            </w:r>
            <w:r w:rsidR="14EE7026" w:rsidRPr="00FF19B9">
              <w:rPr>
                <w:rFonts w:ascii="Arial" w:hAnsi="Arial" w:cs="Arial"/>
                <w:sz w:val="19"/>
                <w:szCs w:val="19"/>
              </w:rPr>
              <w:t>ee</w:t>
            </w:r>
            <w:r w:rsidR="4B1219DD" w:rsidRPr="00FF19B9">
              <w:rPr>
                <w:rFonts w:ascii="Arial" w:hAnsi="Arial" w:cs="Arial"/>
                <w:sz w:val="19"/>
                <w:szCs w:val="19"/>
              </w:rPr>
              <w:t>.City</w:t>
            </w:r>
            <w:proofErr w:type="spellEnd"/>
            <w:r w:rsidRPr="00FF19B9">
              <w:rPr>
                <w:rFonts w:ascii="Arial" w:hAnsi="Arial" w:cs="Arial"/>
                <w:sz w:val="19"/>
                <w:szCs w:val="19"/>
              </w:rPr>
              <w:t>%&gt;</w:t>
            </w:r>
          </w:p>
        </w:tc>
        <w:tc>
          <w:tcPr>
            <w:tcW w:w="2062" w:type="dxa"/>
            <w:vAlign w:val="center"/>
          </w:tcPr>
          <w:p w14:paraId="347B944D" w14:textId="7F28ADA3" w:rsidR="00371F40" w:rsidRPr="00FF19B9" w:rsidRDefault="00371F40" w:rsidP="00FF19B9">
            <w:pPr>
              <w:rPr>
                <w:rFonts w:ascii="Arial" w:hAnsi="Arial" w:cs="Arial"/>
                <w:sz w:val="19"/>
                <w:szCs w:val="19"/>
              </w:rPr>
            </w:pPr>
            <w:r w:rsidRPr="00FF19B9">
              <w:rPr>
                <w:rFonts w:ascii="Arial" w:hAnsi="Arial" w:cs="Arial"/>
                <w:sz w:val="19"/>
                <w:szCs w:val="19"/>
              </w:rPr>
              <w:t>State</w:t>
            </w:r>
          </w:p>
        </w:tc>
        <w:tc>
          <w:tcPr>
            <w:tcW w:w="2216" w:type="dxa"/>
            <w:vAlign w:val="center"/>
          </w:tcPr>
          <w:p w14:paraId="03F51F20" w14:textId="0AA782A4" w:rsidR="00371F40" w:rsidRPr="00FF19B9" w:rsidRDefault="15D1592F" w:rsidP="00FF19B9">
            <w:pPr>
              <w:rPr>
                <w:rFonts w:ascii="Arial" w:hAnsi="Arial" w:cs="Arial"/>
                <w:sz w:val="19"/>
                <w:szCs w:val="19"/>
              </w:rPr>
            </w:pPr>
            <w:r w:rsidRPr="00FF19B9">
              <w:rPr>
                <w:rFonts w:ascii="Arial" w:hAnsi="Arial" w:cs="Arial"/>
                <w:sz w:val="19"/>
                <w:szCs w:val="19"/>
              </w:rPr>
              <w:t>&lt;%=</w:t>
            </w:r>
            <w:proofErr w:type="spellStart"/>
            <w:r w:rsidRPr="00FF19B9">
              <w:rPr>
                <w:rFonts w:ascii="Arial" w:hAnsi="Arial" w:cs="Arial"/>
                <w:sz w:val="19"/>
                <w:szCs w:val="19"/>
              </w:rPr>
              <w:t>attendee.State</w:t>
            </w:r>
            <w:proofErr w:type="spellEnd"/>
            <w:r w:rsidRPr="00FF19B9">
              <w:rPr>
                <w:rFonts w:ascii="Arial" w:hAnsi="Arial" w:cs="Arial"/>
                <w:sz w:val="19"/>
                <w:szCs w:val="19"/>
              </w:rPr>
              <w:t>%&gt;</w:t>
            </w:r>
          </w:p>
        </w:tc>
        <w:tc>
          <w:tcPr>
            <w:tcW w:w="717" w:type="dxa"/>
            <w:vAlign w:val="center"/>
          </w:tcPr>
          <w:p w14:paraId="6DB7B73C" w14:textId="4E491C3E" w:rsidR="00371F40" w:rsidRPr="00FF19B9" w:rsidRDefault="00371F40" w:rsidP="00FF19B9">
            <w:pPr>
              <w:rPr>
                <w:rFonts w:ascii="Arial" w:hAnsi="Arial" w:cs="Arial"/>
                <w:sz w:val="19"/>
                <w:szCs w:val="19"/>
              </w:rPr>
            </w:pPr>
            <w:r w:rsidRPr="00FF19B9">
              <w:rPr>
                <w:rFonts w:ascii="Arial" w:hAnsi="Arial" w:cs="Arial"/>
                <w:sz w:val="19"/>
                <w:szCs w:val="19"/>
              </w:rPr>
              <w:t>Zip Code</w:t>
            </w:r>
          </w:p>
        </w:tc>
        <w:tc>
          <w:tcPr>
            <w:tcW w:w="2848" w:type="dxa"/>
            <w:vAlign w:val="center"/>
          </w:tcPr>
          <w:p w14:paraId="498720AB" w14:textId="2D2557B6" w:rsidR="00371F40" w:rsidRPr="00FF19B9" w:rsidRDefault="18C2D9EE" w:rsidP="00FF19B9">
            <w:pPr>
              <w:rPr>
                <w:rFonts w:ascii="Arial" w:hAnsi="Arial" w:cs="Arial"/>
                <w:sz w:val="19"/>
                <w:szCs w:val="19"/>
              </w:rPr>
            </w:pPr>
            <w:r w:rsidRPr="00FF19B9">
              <w:rPr>
                <w:rFonts w:ascii="Arial" w:hAnsi="Arial" w:cs="Arial"/>
                <w:sz w:val="19"/>
                <w:szCs w:val="19"/>
              </w:rPr>
              <w:t>&lt;%=</w:t>
            </w:r>
            <w:proofErr w:type="spellStart"/>
            <w:r w:rsidRPr="00FF19B9">
              <w:rPr>
                <w:rFonts w:ascii="Arial" w:hAnsi="Arial" w:cs="Arial"/>
                <w:sz w:val="19"/>
                <w:szCs w:val="19"/>
              </w:rPr>
              <w:t>attendee.</w:t>
            </w:r>
            <w:r w:rsidR="0FCF8592" w:rsidRPr="00FF19B9">
              <w:rPr>
                <w:rFonts w:ascii="Arial" w:hAnsi="Arial" w:cs="Arial"/>
                <w:sz w:val="19"/>
                <w:szCs w:val="19"/>
              </w:rPr>
              <w:t>ZipCode</w:t>
            </w:r>
            <w:proofErr w:type="spellEnd"/>
            <w:r w:rsidRPr="00FF19B9">
              <w:rPr>
                <w:rFonts w:ascii="Arial" w:hAnsi="Arial" w:cs="Arial"/>
                <w:sz w:val="19"/>
                <w:szCs w:val="19"/>
              </w:rPr>
              <w:t>%&gt;</w:t>
            </w:r>
          </w:p>
        </w:tc>
      </w:tr>
    </w:tbl>
    <w:p w14:paraId="20B463A3" w14:textId="77777777" w:rsidR="00371F40" w:rsidRPr="0051061B" w:rsidRDefault="00371F40" w:rsidP="00FF19B9">
      <w:pPr>
        <w:rPr>
          <w:sz w:val="20"/>
          <w:szCs w:val="20"/>
        </w:rPr>
      </w:pPr>
    </w:p>
    <w:tbl>
      <w:tblPr>
        <w:tblStyle w:val="TableGrid"/>
        <w:tblW w:w="10792" w:type="dxa"/>
        <w:tblLook w:val="04A0" w:firstRow="1" w:lastRow="0" w:firstColumn="1" w:lastColumn="0" w:noHBand="0" w:noVBand="1"/>
      </w:tblPr>
      <w:tblGrid>
        <w:gridCol w:w="2048"/>
        <w:gridCol w:w="2937"/>
        <w:gridCol w:w="2650"/>
        <w:gridCol w:w="3157"/>
      </w:tblGrid>
      <w:tr w:rsidR="00371F40" w:rsidRPr="0051061B" w14:paraId="1C5937D7" w14:textId="77777777" w:rsidTr="002C4A18">
        <w:trPr>
          <w:trHeight w:val="487"/>
        </w:trPr>
        <w:tc>
          <w:tcPr>
            <w:tcW w:w="2048" w:type="dxa"/>
            <w:vAlign w:val="center"/>
          </w:tcPr>
          <w:p w14:paraId="1B608DA2" w14:textId="26600E3C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Profession</w:t>
            </w:r>
          </w:p>
        </w:tc>
        <w:tc>
          <w:tcPr>
            <w:tcW w:w="2937" w:type="dxa"/>
            <w:vAlign w:val="center"/>
          </w:tcPr>
          <w:p w14:paraId="6226436F" w14:textId="63915C09" w:rsidR="00371F40" w:rsidRPr="0051061B" w:rsidRDefault="209A82B9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attendee.Profession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  <w:tc>
          <w:tcPr>
            <w:tcW w:w="2650" w:type="dxa"/>
            <w:vAlign w:val="center"/>
          </w:tcPr>
          <w:p w14:paraId="70F5F361" w14:textId="4ECBFF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Specialties</w:t>
            </w:r>
          </w:p>
        </w:tc>
        <w:tc>
          <w:tcPr>
            <w:tcW w:w="3157" w:type="dxa"/>
            <w:vAlign w:val="center"/>
          </w:tcPr>
          <w:p w14:paraId="2686CC52" w14:textId="64331ECD" w:rsidR="00371F40" w:rsidRPr="0051061B" w:rsidRDefault="45248762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attendee.Specialty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371F40" w:rsidRPr="0051061B" w14:paraId="55E5485F" w14:textId="77777777" w:rsidTr="002C4A18">
        <w:trPr>
          <w:trHeight w:val="487"/>
        </w:trPr>
        <w:tc>
          <w:tcPr>
            <w:tcW w:w="2048" w:type="dxa"/>
            <w:vAlign w:val="center"/>
          </w:tcPr>
          <w:p w14:paraId="435F34C3" w14:textId="777777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Degree</w:t>
            </w:r>
          </w:p>
        </w:tc>
        <w:tc>
          <w:tcPr>
            <w:tcW w:w="2937" w:type="dxa"/>
            <w:vAlign w:val="center"/>
          </w:tcPr>
          <w:p w14:paraId="367800CC" w14:textId="29C748BD" w:rsidR="00371F40" w:rsidRPr="0051061B" w:rsidRDefault="00E5066D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attendee.Degree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  <w:tc>
          <w:tcPr>
            <w:tcW w:w="2650" w:type="dxa"/>
            <w:vAlign w:val="center"/>
          </w:tcPr>
          <w:p w14:paraId="34C3516D" w14:textId="777777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NPI</w:t>
            </w:r>
          </w:p>
        </w:tc>
        <w:tc>
          <w:tcPr>
            <w:tcW w:w="3157" w:type="dxa"/>
            <w:vAlign w:val="center"/>
          </w:tcPr>
          <w:p w14:paraId="441788BB" w14:textId="648BF98F" w:rsidR="00371F40" w:rsidRPr="0051061B" w:rsidRDefault="16376B64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attendee.Npi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  <w:tr w:rsidR="00371F40" w:rsidRPr="0051061B" w14:paraId="151AE690" w14:textId="77777777" w:rsidTr="002C4A18">
        <w:trPr>
          <w:trHeight w:val="487"/>
        </w:trPr>
        <w:tc>
          <w:tcPr>
            <w:tcW w:w="2048" w:type="dxa"/>
            <w:vAlign w:val="center"/>
          </w:tcPr>
          <w:p w14:paraId="58164791" w14:textId="777777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License State</w:t>
            </w:r>
          </w:p>
        </w:tc>
        <w:tc>
          <w:tcPr>
            <w:tcW w:w="2937" w:type="dxa"/>
            <w:vAlign w:val="center"/>
          </w:tcPr>
          <w:p w14:paraId="69C46475" w14:textId="6745565B" w:rsidR="00371F40" w:rsidRPr="0051061B" w:rsidRDefault="57B7A0B8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attendee.LicenceState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  <w:tc>
          <w:tcPr>
            <w:tcW w:w="2650" w:type="dxa"/>
            <w:vAlign w:val="center"/>
          </w:tcPr>
          <w:p w14:paraId="2E4ED417" w14:textId="777777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License Number</w:t>
            </w:r>
          </w:p>
        </w:tc>
        <w:tc>
          <w:tcPr>
            <w:tcW w:w="3157" w:type="dxa"/>
            <w:vAlign w:val="center"/>
          </w:tcPr>
          <w:p w14:paraId="212B4C4D" w14:textId="44AA903B" w:rsidR="00371F40" w:rsidRPr="0051061B" w:rsidRDefault="5BDDC279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attendee.LicenseNumber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</w:tbl>
    <w:p w14:paraId="66AEE0B4" w14:textId="77777777" w:rsidR="00371F40" w:rsidRPr="00E34866" w:rsidRDefault="00371F40" w:rsidP="00FF19B9">
      <w:pPr>
        <w:rPr>
          <w:sz w:val="10"/>
          <w:szCs w:val="10"/>
        </w:rPr>
      </w:pPr>
    </w:p>
    <w:tbl>
      <w:tblPr>
        <w:tblStyle w:val="TableGrid"/>
        <w:tblW w:w="10703" w:type="dxa"/>
        <w:tblLook w:val="04A0" w:firstRow="1" w:lastRow="0" w:firstColumn="1" w:lastColumn="0" w:noHBand="0" w:noVBand="1"/>
      </w:tblPr>
      <w:tblGrid>
        <w:gridCol w:w="5240"/>
        <w:gridCol w:w="5463"/>
      </w:tblGrid>
      <w:tr w:rsidR="00371F40" w:rsidRPr="00E34866" w14:paraId="5587E1E3" w14:textId="77777777" w:rsidTr="00A52D6A">
        <w:trPr>
          <w:trHeight w:val="416"/>
        </w:trPr>
        <w:tc>
          <w:tcPr>
            <w:tcW w:w="5240" w:type="dxa"/>
            <w:vAlign w:val="center"/>
          </w:tcPr>
          <w:p w14:paraId="5DEF5505" w14:textId="77777777" w:rsidR="00371F40" w:rsidRPr="0051061B" w:rsidRDefault="00371F40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Meal Selection</w:t>
            </w:r>
          </w:p>
        </w:tc>
        <w:tc>
          <w:tcPr>
            <w:tcW w:w="5463" w:type="dxa"/>
            <w:vAlign w:val="center"/>
          </w:tcPr>
          <w:p w14:paraId="419D95C8" w14:textId="6B7D332B" w:rsidR="00371F40" w:rsidRPr="0051061B" w:rsidRDefault="464D2CA5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attendee.MealSelection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</w:tc>
      </w:tr>
    </w:tbl>
    <w:p w14:paraId="79086505" w14:textId="18611994" w:rsidR="00371F40" w:rsidRPr="0051061B" w:rsidRDefault="464D2CA5" w:rsidP="00FF19B9">
      <w:pPr>
        <w:rPr>
          <w:rFonts w:ascii="Arial" w:hAnsi="Arial" w:cs="Arial"/>
          <w:sz w:val="15"/>
          <w:szCs w:val="15"/>
        </w:rPr>
      </w:pPr>
      <w:r w:rsidRPr="0051061B">
        <w:rPr>
          <w:rFonts w:ascii="Arial" w:hAnsi="Arial" w:cs="Arial"/>
          <w:sz w:val="15"/>
          <w:szCs w:val="15"/>
        </w:rPr>
        <w:t>&lt;% if(</w:t>
      </w:r>
      <w:proofErr w:type="spellStart"/>
      <w:r w:rsidRPr="0051061B">
        <w:rPr>
          <w:rFonts w:ascii="Arial" w:hAnsi="Arial" w:cs="Arial"/>
          <w:sz w:val="15"/>
          <w:szCs w:val="15"/>
        </w:rPr>
        <w:t>attendee.Attestations.Count</w:t>
      </w:r>
      <w:proofErr w:type="spellEnd"/>
      <w:r w:rsidRPr="0051061B">
        <w:rPr>
          <w:rFonts w:ascii="Arial" w:hAnsi="Arial" w:cs="Arial"/>
          <w:sz w:val="15"/>
          <w:szCs w:val="15"/>
        </w:rPr>
        <w:t xml:space="preserve"> &gt;0) {%&gt;</w:t>
      </w:r>
    </w:p>
    <w:p w14:paraId="1708E3A1" w14:textId="7B285C65" w:rsidR="00371F40" w:rsidRPr="0051061B" w:rsidRDefault="464D2CA5" w:rsidP="00FF19B9">
      <w:pPr>
        <w:rPr>
          <w:rFonts w:ascii="Arial" w:hAnsi="Arial" w:cs="Arial"/>
          <w:sz w:val="15"/>
          <w:szCs w:val="15"/>
        </w:rPr>
      </w:pPr>
      <w:r w:rsidRPr="0051061B">
        <w:rPr>
          <w:rFonts w:ascii="Arial" w:hAnsi="Arial" w:cs="Arial"/>
          <w:sz w:val="15"/>
          <w:szCs w:val="15"/>
        </w:rPr>
        <w:t xml:space="preserve">&lt;% foreach(var attestation in </w:t>
      </w:r>
      <w:proofErr w:type="spellStart"/>
      <w:r w:rsidRPr="0051061B">
        <w:rPr>
          <w:rFonts w:ascii="Arial" w:hAnsi="Arial" w:cs="Arial"/>
          <w:sz w:val="15"/>
          <w:szCs w:val="15"/>
        </w:rPr>
        <w:t>attendee.Attestations</w:t>
      </w:r>
      <w:proofErr w:type="spellEnd"/>
      <w:r w:rsidRPr="0051061B">
        <w:rPr>
          <w:rFonts w:ascii="Arial" w:hAnsi="Arial" w:cs="Arial"/>
          <w:sz w:val="15"/>
          <w:szCs w:val="15"/>
        </w:rPr>
        <w:t>) {%&gt;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4132"/>
      </w:tblGrid>
      <w:tr w:rsidR="17C41412" w:rsidRPr="00E34866" w14:paraId="78503DED" w14:textId="77777777" w:rsidTr="00A016BB">
        <w:trPr>
          <w:trHeight w:val="864"/>
        </w:trPr>
        <w:tc>
          <w:tcPr>
            <w:tcW w:w="6658" w:type="dxa"/>
            <w:vAlign w:val="center"/>
          </w:tcPr>
          <w:p w14:paraId="345F02A6" w14:textId="44DF596C" w:rsidR="17C41412" w:rsidRPr="0051061B" w:rsidRDefault="17C41412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attestation.Attestation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  <w:p w14:paraId="381DF4F7" w14:textId="0452065C" w:rsidR="17C41412" w:rsidRPr="0051061B" w:rsidRDefault="17C41412" w:rsidP="00FF19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2" w:type="dxa"/>
            <w:vAlign w:val="center"/>
          </w:tcPr>
          <w:p w14:paraId="7765684E" w14:textId="4C07D9DD" w:rsidR="17C41412" w:rsidRPr="0051061B" w:rsidRDefault="17C41412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attestation.Decision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 / &lt;%=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attestation.TimeStamp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%&gt;</w:t>
            </w:r>
          </w:p>
          <w:p w14:paraId="79087804" w14:textId="3F9057DC" w:rsidR="17C41412" w:rsidRPr="0051061B" w:rsidRDefault="17C41412" w:rsidP="00FF19B9">
            <w:pPr>
              <w:rPr>
                <w:rFonts w:ascii="Arial" w:hAnsi="Arial" w:cs="Arial"/>
                <w:sz w:val="20"/>
                <w:szCs w:val="20"/>
              </w:rPr>
            </w:pPr>
            <w:r w:rsidRPr="0051061B">
              <w:rPr>
                <w:rFonts w:ascii="Arial" w:hAnsi="Arial" w:cs="Arial"/>
                <w:sz w:val="20"/>
                <w:szCs w:val="20"/>
              </w:rPr>
              <w:t>&lt;%</w:t>
            </w:r>
            <w:proofErr w:type="spellStart"/>
            <w:r w:rsidRPr="0051061B">
              <w:rPr>
                <w:rFonts w:ascii="Arial" w:hAnsi="Arial" w:cs="Arial"/>
                <w:sz w:val="20"/>
                <w:szCs w:val="20"/>
              </w:rPr>
              <w:t>AppendRow</w:t>
            </w:r>
            <w:proofErr w:type="spellEnd"/>
            <w:r w:rsidRPr="0051061B">
              <w:rPr>
                <w:rFonts w:ascii="Arial" w:hAnsi="Arial" w:cs="Arial"/>
                <w:sz w:val="20"/>
                <w:szCs w:val="20"/>
              </w:rPr>
              <w:t>();%&gt;</w:t>
            </w:r>
          </w:p>
        </w:tc>
      </w:tr>
    </w:tbl>
    <w:p w14:paraId="0B2116D6" w14:textId="2B58D113" w:rsidR="00371F40" w:rsidRPr="00E34866" w:rsidRDefault="68AA7284" w:rsidP="00FF19B9">
      <w:pPr>
        <w:rPr>
          <w:sz w:val="16"/>
          <w:szCs w:val="16"/>
        </w:rPr>
      </w:pPr>
      <w:r w:rsidRPr="00E34866">
        <w:rPr>
          <w:sz w:val="16"/>
          <w:szCs w:val="16"/>
        </w:rPr>
        <w:t>&lt;% } %&gt;</w:t>
      </w:r>
    </w:p>
    <w:p w14:paraId="10717493" w14:textId="588EDF12" w:rsidR="00371F40" w:rsidRPr="00E34866" w:rsidRDefault="68AA7284" w:rsidP="00FF19B9">
      <w:pPr>
        <w:rPr>
          <w:sz w:val="16"/>
          <w:szCs w:val="16"/>
        </w:rPr>
      </w:pPr>
      <w:r w:rsidRPr="00E34866">
        <w:rPr>
          <w:sz w:val="16"/>
          <w:szCs w:val="16"/>
        </w:rPr>
        <w:t>&lt;% } 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4132"/>
      </w:tblGrid>
      <w:tr w:rsidR="17C41412" w14:paraId="59DB28AD" w14:textId="77777777" w:rsidTr="00A274A5">
        <w:trPr>
          <w:trHeight w:val="1247"/>
        </w:trPr>
        <w:tc>
          <w:tcPr>
            <w:tcW w:w="6658" w:type="dxa"/>
            <w:vAlign w:val="center"/>
          </w:tcPr>
          <w:p w14:paraId="12755D76" w14:textId="646B8802" w:rsidR="17C41412" w:rsidRPr="00E34866" w:rsidRDefault="17C41412" w:rsidP="00FF19B9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ImageFromUrl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(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attendee.Signature</w:t>
            </w:r>
            <w:proofErr w:type="spellEnd"/>
            <w:r w:rsidR="4847AD7D" w:rsidRPr="00E34866">
              <w:rPr>
                <w:rFonts w:ascii="Arial" w:hAnsi="Arial" w:cs="Arial"/>
                <w:szCs w:val="22"/>
              </w:rPr>
              <w:t>, 15</w:t>
            </w:r>
            <w:r w:rsidRPr="00E34866">
              <w:rPr>
                <w:rFonts w:ascii="Arial" w:hAnsi="Arial" w:cs="Arial"/>
                <w:szCs w:val="22"/>
              </w:rPr>
              <w:t>);%&gt;</w:t>
            </w:r>
          </w:p>
        </w:tc>
        <w:tc>
          <w:tcPr>
            <w:tcW w:w="4132" w:type="dxa"/>
            <w:vAlign w:val="center"/>
          </w:tcPr>
          <w:p w14:paraId="0F8C34D2" w14:textId="214944EC" w:rsidR="17C41412" w:rsidRPr="00E34866" w:rsidRDefault="17C41412" w:rsidP="00FF19B9">
            <w:pPr>
              <w:rPr>
                <w:rFonts w:ascii="Arial" w:hAnsi="Arial" w:cs="Arial"/>
                <w:szCs w:val="22"/>
              </w:rPr>
            </w:pPr>
            <w:r w:rsidRPr="00E34866">
              <w:rPr>
                <w:rFonts w:ascii="Arial" w:hAnsi="Arial" w:cs="Arial"/>
                <w:szCs w:val="22"/>
              </w:rPr>
              <w:t>&lt;%=</w:t>
            </w:r>
            <w:proofErr w:type="spellStart"/>
            <w:r w:rsidRPr="00E34866">
              <w:rPr>
                <w:rFonts w:ascii="Arial" w:hAnsi="Arial" w:cs="Arial"/>
                <w:szCs w:val="22"/>
              </w:rPr>
              <w:t>attendee.SignatureTimeStamp</w:t>
            </w:r>
            <w:proofErr w:type="spellEnd"/>
            <w:r w:rsidRPr="00E34866">
              <w:rPr>
                <w:rFonts w:ascii="Arial" w:hAnsi="Arial" w:cs="Arial"/>
                <w:szCs w:val="22"/>
              </w:rPr>
              <w:t>%&gt;</w:t>
            </w:r>
          </w:p>
        </w:tc>
      </w:tr>
    </w:tbl>
    <w:p w14:paraId="7A465D87" w14:textId="787EEF30" w:rsidR="0031459B" w:rsidRDefault="0031459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8AAFB0D" w14:textId="77777777" w:rsidR="0031459B" w:rsidRDefault="0031459B">
      <w:pPr>
        <w:rPr>
          <w:sz w:val="16"/>
          <w:szCs w:val="16"/>
        </w:rPr>
      </w:pPr>
    </w:p>
    <w:p w14:paraId="35A36A7B" w14:textId="156DFDD9" w:rsidR="00371F40" w:rsidRPr="00E34866" w:rsidRDefault="68AA7284">
      <w:pPr>
        <w:rPr>
          <w:sz w:val="16"/>
          <w:szCs w:val="16"/>
        </w:rPr>
      </w:pPr>
      <w:r w:rsidRPr="00E34866">
        <w:rPr>
          <w:sz w:val="16"/>
          <w:szCs w:val="16"/>
        </w:rPr>
        <w:t>&lt;% } %&gt;</w:t>
      </w:r>
    </w:p>
    <w:p w14:paraId="5FD08254" w14:textId="7A44F484" w:rsidR="00371F40" w:rsidRPr="00E34866" w:rsidRDefault="68AA7284" w:rsidP="17C41412">
      <w:pPr>
        <w:rPr>
          <w:sz w:val="16"/>
          <w:szCs w:val="16"/>
        </w:rPr>
      </w:pPr>
      <w:r w:rsidRPr="00E34866">
        <w:rPr>
          <w:sz w:val="16"/>
          <w:szCs w:val="16"/>
        </w:rPr>
        <w:t>&lt;% } %&gt;</w:t>
      </w:r>
    </w:p>
    <w:p w14:paraId="0E4B18F7" w14:textId="3D5D9433" w:rsidR="00371F40" w:rsidRPr="00E34866" w:rsidRDefault="68AA7284">
      <w:pPr>
        <w:rPr>
          <w:sz w:val="16"/>
          <w:szCs w:val="16"/>
        </w:rPr>
      </w:pPr>
      <w:r w:rsidRPr="00E34866">
        <w:rPr>
          <w:sz w:val="16"/>
          <w:szCs w:val="16"/>
        </w:rPr>
        <w:t>&lt;% } %&gt;</w:t>
      </w:r>
    </w:p>
    <w:p w14:paraId="7C4075AA" w14:textId="0D11E414" w:rsidR="00371F40" w:rsidRPr="007E6E1E" w:rsidRDefault="00371F40" w:rsidP="17C41412">
      <w:pPr>
        <w:rPr>
          <w:sz w:val="10"/>
          <w:szCs w:val="10"/>
        </w:rPr>
      </w:pPr>
    </w:p>
    <w:p w14:paraId="067CAAFF" w14:textId="29E7F258" w:rsidR="17C41412" w:rsidRDefault="17C41412"/>
    <w:p w14:paraId="3F39B229" w14:textId="77777777" w:rsidR="00371F40" w:rsidRPr="007E6E1E" w:rsidRDefault="00371F40">
      <w:pPr>
        <w:rPr>
          <w:sz w:val="10"/>
          <w:szCs w:val="10"/>
        </w:rPr>
      </w:pPr>
    </w:p>
    <w:p w14:paraId="39ABED24" w14:textId="65CD2742" w:rsidR="00395F31" w:rsidRDefault="00395F31" w:rsidP="0057559D"/>
    <w:p w14:paraId="13B54377" w14:textId="77777777" w:rsidR="00395F31" w:rsidRDefault="00395F31" w:rsidP="0057559D"/>
    <w:p w14:paraId="2BE9E75A" w14:textId="77777777" w:rsidR="00395F31" w:rsidRDefault="00395F31" w:rsidP="0057559D"/>
    <w:p w14:paraId="475D273C" w14:textId="77777777" w:rsidR="00395F31" w:rsidRDefault="00395F31" w:rsidP="0057559D"/>
    <w:p w14:paraId="5BB703D5" w14:textId="77777777" w:rsidR="00395F31" w:rsidRDefault="00395F31" w:rsidP="0057559D"/>
    <w:p w14:paraId="171AF6D2" w14:textId="77777777" w:rsidR="00395F31" w:rsidRDefault="00395F31" w:rsidP="0057559D"/>
    <w:p w14:paraId="007B941C" w14:textId="77777777" w:rsidR="00395F31" w:rsidRDefault="00395F31" w:rsidP="0057559D"/>
    <w:p w14:paraId="1FEDA408" w14:textId="77777777" w:rsidR="00395F31" w:rsidRDefault="00395F31" w:rsidP="0057559D"/>
    <w:p w14:paraId="7ABA80AD" w14:textId="77777777" w:rsidR="00395F31" w:rsidRDefault="00395F31" w:rsidP="0057559D"/>
    <w:p w14:paraId="5FE753E9" w14:textId="77777777" w:rsidR="00395F31" w:rsidRDefault="00395F31" w:rsidP="0057559D"/>
    <w:p w14:paraId="488AF8D2" w14:textId="77777777" w:rsidR="00395F31" w:rsidRDefault="00395F31" w:rsidP="0057559D"/>
    <w:p w14:paraId="16786EB4" w14:textId="77777777" w:rsidR="00395F31" w:rsidRDefault="00395F31" w:rsidP="0057559D"/>
    <w:p w14:paraId="253B9DC6" w14:textId="77777777" w:rsidR="00395F31" w:rsidRDefault="00395F31" w:rsidP="0057559D"/>
    <w:p w14:paraId="7B20791C" w14:textId="555EBD3F" w:rsidR="00395F31" w:rsidRDefault="00395F31" w:rsidP="0057559D"/>
    <w:p w14:paraId="27D3329D" w14:textId="6A0B2CA1" w:rsidR="00395F31" w:rsidRDefault="00395F31" w:rsidP="0057559D"/>
    <w:p w14:paraId="6C498C38" w14:textId="0DE73D05" w:rsidR="00395F31" w:rsidRDefault="00395F31" w:rsidP="0057559D"/>
    <w:p w14:paraId="5C9542B8" w14:textId="03A79800" w:rsidR="00395F31" w:rsidRDefault="00395F31" w:rsidP="0057559D"/>
    <w:p w14:paraId="652D68C7" w14:textId="0A1B65BA" w:rsidR="00395F31" w:rsidRDefault="00395F31" w:rsidP="0057559D"/>
    <w:p w14:paraId="1A1995A1" w14:textId="517C1C7B" w:rsidR="00395F31" w:rsidRDefault="00395F31" w:rsidP="0057559D"/>
    <w:p w14:paraId="628DF437" w14:textId="2E74724F" w:rsidR="00395F31" w:rsidRDefault="00395F31" w:rsidP="0057559D"/>
    <w:p w14:paraId="7ADEBAB1" w14:textId="6FBF2532" w:rsidR="00395F31" w:rsidRDefault="00395F31" w:rsidP="0057559D"/>
    <w:p w14:paraId="4DAD1AE6" w14:textId="2469D09A" w:rsidR="00395F31" w:rsidRDefault="00395F31" w:rsidP="0057559D"/>
    <w:p w14:paraId="04EDDA7A" w14:textId="77777777" w:rsidR="00395F31" w:rsidRDefault="00395F31" w:rsidP="0057559D"/>
    <w:p w14:paraId="33E32388" w14:textId="3887C860" w:rsidR="00395F31" w:rsidRDefault="00395F31" w:rsidP="0057559D"/>
    <w:p w14:paraId="2BD6EE80" w14:textId="77777777" w:rsidR="00395F31" w:rsidRDefault="00395F31" w:rsidP="0057559D"/>
    <w:p w14:paraId="6F887306" w14:textId="1A7E083D" w:rsidR="00395F31" w:rsidRDefault="00395F31" w:rsidP="0057559D"/>
    <w:p w14:paraId="60B194CE" w14:textId="04CB4858" w:rsidR="00395F31" w:rsidRDefault="00395F31" w:rsidP="0057559D"/>
    <w:p w14:paraId="17A684C5" w14:textId="354BB830" w:rsidR="00395F31" w:rsidRDefault="00395F31" w:rsidP="0057559D"/>
    <w:p w14:paraId="4ADB1933" w14:textId="09FC3BBC" w:rsidR="00A313CF" w:rsidRDefault="00A313CF" w:rsidP="0057559D"/>
    <w:p w14:paraId="3532E9A8" w14:textId="3B7197F8" w:rsidR="000A7CC3" w:rsidRDefault="000A7CC3" w:rsidP="000A7CC3">
      <w:pPr>
        <w:spacing w:before="88"/>
        <w:ind w:left="3121" w:right="3443"/>
        <w:jc w:val="center"/>
        <w:rPr>
          <w:rFonts w:ascii="Arial"/>
          <w:b/>
          <w:sz w:val="36"/>
        </w:rPr>
      </w:pPr>
    </w:p>
    <w:sectPr w:rsidR="000A7CC3" w:rsidSect="0084533D">
      <w:headerReference w:type="default" r:id="rId8"/>
      <w:footerReference w:type="default" r:id="rId9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45E1" w14:textId="77777777" w:rsidR="007F670C" w:rsidRDefault="007F670C">
      <w:r>
        <w:separator/>
      </w:r>
    </w:p>
  </w:endnote>
  <w:endnote w:type="continuationSeparator" w:id="0">
    <w:p w14:paraId="17C44F8E" w14:textId="77777777" w:rsidR="007F670C" w:rsidRDefault="007F670C">
      <w:r>
        <w:continuationSeparator/>
      </w:r>
    </w:p>
  </w:endnote>
  <w:endnote w:type="continuationNotice" w:id="1">
    <w:p w14:paraId="0C2C75D2" w14:textId="77777777" w:rsidR="007F670C" w:rsidRDefault="007F67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26869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5C27B2" w14:textId="6DAAE59E" w:rsidR="00062C95" w:rsidRDefault="00B46874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8755417" wp14:editId="22EA513B">
                      <wp:simplePos x="0" y="0"/>
                      <wp:positionH relativeFrom="margin">
                        <wp:posOffset>2381250</wp:posOffset>
                      </wp:positionH>
                      <wp:positionV relativeFrom="page">
                        <wp:posOffset>9315450</wp:posOffset>
                      </wp:positionV>
                      <wp:extent cx="3026410" cy="509270"/>
                      <wp:effectExtent l="0" t="0" r="2540" b="508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6410" cy="50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67049A" w14:textId="2C889C0E" w:rsidR="00B46874" w:rsidRPr="00B06335" w:rsidRDefault="00B46874" w:rsidP="00860863">
                                  <w:pPr>
                                    <w:pStyle w:val="Defaul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06335">
                                    <w:rPr>
                                      <w:sz w:val="14"/>
                                      <w:szCs w:val="14"/>
                                    </w:rPr>
                                    <w:t xml:space="preserve">© </w:t>
                                  </w:r>
                                  <w:r w:rsidR="00860863">
                                    <w:rPr>
                                      <w:sz w:val="14"/>
                                      <w:szCs w:val="14"/>
                                    </w:rPr>
                                    <w:t xml:space="preserve">Neurelis, Inc. </w:t>
                                  </w:r>
                                  <w:r w:rsidRPr="00B06335">
                                    <w:rPr>
                                      <w:sz w:val="14"/>
                                      <w:szCs w:val="14"/>
                                    </w:rPr>
                                    <w:t>2023</w:t>
                                  </w:r>
                                  <w:r w:rsidR="00860863">
                                    <w:rPr>
                                      <w:sz w:val="14"/>
                                      <w:szCs w:val="14"/>
                                    </w:rPr>
                                    <w:t>. All rights reserved.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87554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7.5pt;margin-top:733.5pt;width:238.3pt;height:40.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" stroked="f">
                      <v:textbox style="mso-fit-shape-to-text:t">
                        <w:txbxContent>
                          <w:p w14:paraId="6767049A" w14:textId="2C889C0E" w:rsidR="00B46874" w:rsidRPr="00B06335" w:rsidRDefault="00B46874" w:rsidP="00860863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B06335">
                              <w:rPr>
                                <w:sz w:val="14"/>
                                <w:szCs w:val="14"/>
                              </w:rPr>
                              <w:t xml:space="preserve">© </w:t>
                            </w:r>
                            <w:r w:rsidR="00860863">
                              <w:rPr>
                                <w:sz w:val="14"/>
                                <w:szCs w:val="14"/>
                              </w:rPr>
                              <w:t xml:space="preserve">Neurelis, Inc. </w:t>
                            </w:r>
                            <w:r w:rsidRPr="00B06335">
                              <w:rPr>
                                <w:sz w:val="14"/>
                                <w:szCs w:val="14"/>
                              </w:rPr>
                              <w:t>2023</w:t>
                            </w:r>
                            <w:r w:rsidR="00860863">
                              <w:rPr>
                                <w:sz w:val="14"/>
                                <w:szCs w:val="14"/>
                              </w:rPr>
                              <w:t>. All rights reserved.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A9999E" wp14:editId="5B6BF361">
                      <wp:simplePos x="0" y="0"/>
                      <wp:positionH relativeFrom="column">
                        <wp:posOffset>285750</wp:posOffset>
                      </wp:positionH>
                      <wp:positionV relativeFrom="page">
                        <wp:posOffset>9296400</wp:posOffset>
                      </wp:positionV>
                      <wp:extent cx="2005965" cy="510540"/>
                      <wp:effectExtent l="0" t="0" r="0" b="38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D00B4" w14:textId="0450447B" w:rsidR="00B46874" w:rsidRPr="00B06335" w:rsidRDefault="00860863" w:rsidP="00B468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165FDD35" wp14:editId="7EC5BBE8">
                                        <wp:extent cx="1816735" cy="259715"/>
                                        <wp:effectExtent l="0" t="0" r="0" b="6985"/>
                                        <wp:docPr id="1" name="Picture 1" descr="A picture containing text, clip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 descr="A picture containing text, clipar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16735" cy="259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9999E" id="Text Box 6" o:spid="_x0000_s1027" type="#_x0000_t202" style="position:absolute;left:0;text-align:left;margin-left:22.5pt;margin-top:732pt;width:157.95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" fillcolor="white [3201]" stroked="f" strokeweight=".5pt">
                      <v:textbox>
                        <w:txbxContent>
                          <w:p w14:paraId="2ABD00B4" w14:textId="0450447B" w:rsidR="00B46874" w:rsidRPr="00B06335" w:rsidRDefault="00860863" w:rsidP="00B4687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165FDD35" wp14:editId="7EC5BBE8">
                                  <wp:extent cx="1816735" cy="259715"/>
                                  <wp:effectExtent l="0" t="0" r="0" b="6985"/>
                                  <wp:docPr id="1" name="Picture 1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735" cy="259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062C95">
              <w:t xml:space="preserve">Page </w:t>
            </w:r>
            <w:r w:rsidR="00062C95">
              <w:rPr>
                <w:b/>
                <w:bCs/>
                <w:sz w:val="24"/>
                <w:szCs w:val="24"/>
              </w:rPr>
              <w:fldChar w:fldCharType="begin"/>
            </w:r>
            <w:r w:rsidR="00062C95">
              <w:rPr>
                <w:b/>
                <w:bCs/>
              </w:rPr>
              <w:instrText xml:space="preserve"> PAGE </w:instrText>
            </w:r>
            <w:r w:rsidR="00062C95">
              <w:rPr>
                <w:b/>
                <w:bCs/>
                <w:sz w:val="24"/>
                <w:szCs w:val="24"/>
              </w:rPr>
              <w:fldChar w:fldCharType="separate"/>
            </w:r>
            <w:r w:rsidR="00062C95">
              <w:rPr>
                <w:b/>
                <w:bCs/>
                <w:noProof/>
              </w:rPr>
              <w:t>2</w:t>
            </w:r>
            <w:r w:rsidR="00062C95">
              <w:rPr>
                <w:b/>
                <w:bCs/>
                <w:sz w:val="24"/>
                <w:szCs w:val="24"/>
              </w:rPr>
              <w:fldChar w:fldCharType="end"/>
            </w:r>
            <w:r w:rsidR="00062C95">
              <w:t xml:space="preserve"> of </w:t>
            </w:r>
            <w:r w:rsidR="00062C95">
              <w:rPr>
                <w:b/>
                <w:bCs/>
                <w:sz w:val="24"/>
                <w:szCs w:val="24"/>
              </w:rPr>
              <w:fldChar w:fldCharType="begin"/>
            </w:r>
            <w:r w:rsidR="00062C95">
              <w:rPr>
                <w:b/>
                <w:bCs/>
              </w:rPr>
              <w:instrText xml:space="preserve"> NUMPAGES  </w:instrText>
            </w:r>
            <w:r w:rsidR="00062C95">
              <w:rPr>
                <w:b/>
                <w:bCs/>
                <w:sz w:val="24"/>
                <w:szCs w:val="24"/>
              </w:rPr>
              <w:fldChar w:fldCharType="separate"/>
            </w:r>
            <w:r w:rsidR="00062C95">
              <w:rPr>
                <w:b/>
                <w:bCs/>
                <w:noProof/>
              </w:rPr>
              <w:t>2</w:t>
            </w:r>
            <w:r w:rsidR="00062C9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029F1A" w14:textId="6F536732" w:rsidR="002D799F" w:rsidRDefault="002D7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D393" w14:textId="77777777" w:rsidR="007F670C" w:rsidRDefault="007F670C">
      <w:r>
        <w:separator/>
      </w:r>
    </w:p>
  </w:footnote>
  <w:footnote w:type="continuationSeparator" w:id="0">
    <w:p w14:paraId="54EDF506" w14:textId="77777777" w:rsidR="007F670C" w:rsidRDefault="007F670C">
      <w:r>
        <w:continuationSeparator/>
      </w:r>
    </w:p>
  </w:footnote>
  <w:footnote w:type="continuationNotice" w:id="1">
    <w:p w14:paraId="21FD8616" w14:textId="77777777" w:rsidR="007F670C" w:rsidRDefault="007F67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4C06" w14:textId="77777777" w:rsidR="00EF340F" w:rsidRDefault="00C50B0B" w:rsidP="00EF340F">
    <w:pPr>
      <w:pStyle w:val="Title"/>
      <w:rPr>
        <w:rFonts w:asciiTheme="minorHAnsi" w:hAnsiTheme="minorHAnsi" w:cstheme="minorHAnsi"/>
        <w:noProof/>
      </w:rPr>
    </w:pPr>
    <w:r w:rsidRPr="007A623E">
      <w:rPr>
        <w:rFonts w:ascii="Arial" w:hAnsi="Arial" w:cs="Arial"/>
        <w:bCs/>
        <w:sz w:val="24"/>
        <w:szCs w:val="24"/>
      </w:rPr>
      <w:t>Electronic Sign-in Sheet Audit</w:t>
    </w:r>
    <w:r>
      <w:rPr>
        <w:rFonts w:ascii="Arial" w:hAnsi="Arial" w:cs="Arial"/>
        <w:bCs/>
        <w:sz w:val="24"/>
        <w:szCs w:val="24"/>
      </w:rPr>
      <w:t xml:space="preserve"> – </w:t>
    </w:r>
    <w:r w:rsidR="00F90539" w:rsidRPr="00EF340F">
      <w:rPr>
        <w:rFonts w:asciiTheme="minorHAnsi" w:hAnsiTheme="minorHAnsi" w:cstheme="minorHAnsi"/>
        <w:color w:val="172B4D"/>
        <w:spacing w:val="-1"/>
        <w:sz w:val="24"/>
        <w:szCs w:val="24"/>
        <w:shd w:val="clear" w:color="auto" w:fill="FFFFFF"/>
      </w:rPr>
      <w:t>&lt;%=</w:t>
    </w:r>
    <w:proofErr w:type="spellStart"/>
    <w:r w:rsidR="00F90539" w:rsidRPr="00EF340F">
      <w:rPr>
        <w:rFonts w:asciiTheme="minorHAnsi" w:hAnsiTheme="minorHAnsi" w:cstheme="minorHAnsi"/>
        <w:color w:val="172B4D"/>
        <w:spacing w:val="-1"/>
        <w:sz w:val="24"/>
        <w:szCs w:val="24"/>
        <w:shd w:val="clear" w:color="auto" w:fill="FFFFFF"/>
      </w:rPr>
      <w:t>Model.ProgramCode</w:t>
    </w:r>
    <w:proofErr w:type="spellEnd"/>
    <w:r w:rsidR="00F90539" w:rsidRPr="00EF340F">
      <w:rPr>
        <w:rFonts w:asciiTheme="minorHAnsi" w:hAnsiTheme="minorHAnsi" w:cstheme="minorHAnsi"/>
        <w:color w:val="172B4D"/>
        <w:spacing w:val="-1"/>
        <w:sz w:val="24"/>
        <w:szCs w:val="24"/>
        <w:shd w:val="clear" w:color="auto" w:fill="FFFFFF"/>
      </w:rPr>
      <w:t xml:space="preserve"> %&gt;</w:t>
    </w:r>
    <w:r w:rsidRPr="00EF340F">
      <w:rPr>
        <w:rFonts w:ascii="Arial" w:hAnsi="Arial" w:cs="Arial"/>
        <w:sz w:val="24"/>
        <w:szCs w:val="24"/>
      </w:rPr>
      <w:t xml:space="preserve"> – </w:t>
    </w:r>
    <w:r w:rsidR="00EF340F" w:rsidRPr="00EF340F">
      <w:rPr>
        <w:rFonts w:asciiTheme="minorHAnsi" w:hAnsiTheme="minorHAnsi" w:cstheme="minorHAnsi"/>
        <w:color w:val="172B4D"/>
        <w:spacing w:val="-1"/>
        <w:sz w:val="24"/>
        <w:szCs w:val="24"/>
        <w:shd w:val="clear" w:color="auto" w:fill="FFFFFF"/>
      </w:rPr>
      <w:t>&lt;%=</w:t>
    </w:r>
    <w:proofErr w:type="spellStart"/>
    <w:r w:rsidR="00EF340F" w:rsidRPr="00EF340F">
      <w:rPr>
        <w:rFonts w:asciiTheme="minorHAnsi" w:hAnsiTheme="minorHAnsi" w:cstheme="minorHAnsi"/>
        <w:color w:val="172B4D"/>
        <w:spacing w:val="-1"/>
        <w:sz w:val="24"/>
        <w:szCs w:val="24"/>
        <w:shd w:val="clear" w:color="auto" w:fill="FFFFFF"/>
      </w:rPr>
      <w:t>Model.ProgramDate</w:t>
    </w:r>
    <w:proofErr w:type="spellEnd"/>
    <w:r w:rsidR="00EF340F" w:rsidRPr="00EF340F">
      <w:rPr>
        <w:rFonts w:asciiTheme="minorHAnsi" w:hAnsiTheme="minorHAnsi" w:cstheme="minorHAnsi"/>
        <w:color w:val="172B4D"/>
        <w:spacing w:val="-1"/>
        <w:sz w:val="24"/>
        <w:szCs w:val="24"/>
        <w:shd w:val="clear" w:color="auto" w:fill="FFFFFF"/>
      </w:rPr>
      <w:t>%&gt;</w:t>
    </w:r>
    <w:r w:rsidR="00EF340F">
      <w:rPr>
        <w:rFonts w:asciiTheme="minorHAnsi" w:hAnsiTheme="minorHAnsi" w:cstheme="minorHAnsi"/>
        <w:b/>
        <w:bCs/>
        <w:noProof/>
      </w:rPr>
      <w:t xml:space="preserve"> </w:t>
    </w:r>
  </w:p>
  <w:p w14:paraId="54DDB33C" w14:textId="0BFE8010" w:rsidR="00C50B0B" w:rsidRPr="007A623E" w:rsidRDefault="00C50B0B" w:rsidP="00C50B0B">
    <w:pPr>
      <w:rPr>
        <w:rFonts w:ascii="Arial" w:hAnsi="Arial" w:cs="Arial"/>
        <w:bCs/>
        <w:sz w:val="24"/>
        <w:szCs w:val="24"/>
      </w:rPr>
    </w:pPr>
  </w:p>
  <w:p w14:paraId="4F5ADEF6" w14:textId="77777777" w:rsidR="00C50B0B" w:rsidRDefault="00C50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0AB5E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2E6D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5E8EE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3ADEA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44C2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0824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F2A4C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5433C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720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A3C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07110B"/>
    <w:multiLevelType w:val="hybridMultilevel"/>
    <w:tmpl w:val="006A3174"/>
    <w:lvl w:ilvl="0" w:tplc="B4000780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</w:rPr>
    </w:lvl>
    <w:lvl w:ilvl="1" w:tplc="087A7776">
      <w:numFmt w:val="bullet"/>
      <w:lvlText w:val="o"/>
      <w:lvlJc w:val="left"/>
      <w:pPr>
        <w:ind w:left="157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7"/>
        <w:sz w:val="20"/>
        <w:szCs w:val="20"/>
      </w:rPr>
    </w:lvl>
    <w:lvl w:ilvl="2" w:tplc="78FCF868">
      <w:numFmt w:val="bullet"/>
      <w:lvlText w:val=""/>
      <w:lvlJc w:val="left"/>
      <w:pPr>
        <w:ind w:left="22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</w:rPr>
    </w:lvl>
    <w:lvl w:ilvl="3" w:tplc="5B9A94C0">
      <w:numFmt w:val="bullet"/>
      <w:lvlText w:val="•"/>
      <w:lvlJc w:val="left"/>
      <w:pPr>
        <w:ind w:left="3492" w:hanging="360"/>
      </w:pPr>
      <w:rPr>
        <w:rFonts w:hint="default"/>
      </w:rPr>
    </w:lvl>
    <w:lvl w:ilvl="4" w:tplc="159C418E">
      <w:numFmt w:val="bullet"/>
      <w:lvlText w:val="•"/>
      <w:lvlJc w:val="left"/>
      <w:pPr>
        <w:ind w:left="4685" w:hanging="360"/>
      </w:pPr>
      <w:rPr>
        <w:rFonts w:hint="default"/>
      </w:rPr>
    </w:lvl>
    <w:lvl w:ilvl="5" w:tplc="2F309D7C">
      <w:numFmt w:val="bullet"/>
      <w:lvlText w:val="•"/>
      <w:lvlJc w:val="left"/>
      <w:pPr>
        <w:ind w:left="5877" w:hanging="360"/>
      </w:pPr>
      <w:rPr>
        <w:rFonts w:hint="default"/>
      </w:rPr>
    </w:lvl>
    <w:lvl w:ilvl="6" w:tplc="0916CA8A">
      <w:numFmt w:val="bullet"/>
      <w:lvlText w:val="•"/>
      <w:lvlJc w:val="left"/>
      <w:pPr>
        <w:ind w:left="7070" w:hanging="360"/>
      </w:pPr>
      <w:rPr>
        <w:rFonts w:hint="default"/>
      </w:rPr>
    </w:lvl>
    <w:lvl w:ilvl="7" w:tplc="84D6787E">
      <w:numFmt w:val="bullet"/>
      <w:lvlText w:val="•"/>
      <w:lvlJc w:val="left"/>
      <w:pPr>
        <w:ind w:left="8262" w:hanging="360"/>
      </w:pPr>
      <w:rPr>
        <w:rFonts w:hint="default"/>
      </w:rPr>
    </w:lvl>
    <w:lvl w:ilvl="8" w:tplc="0DB4F032">
      <w:numFmt w:val="bullet"/>
      <w:lvlText w:val="•"/>
      <w:lvlJc w:val="left"/>
      <w:pPr>
        <w:ind w:left="9455" w:hanging="360"/>
      </w:pPr>
      <w:rPr>
        <w:rFonts w:hint="default"/>
      </w:rPr>
    </w:lvl>
  </w:abstractNum>
  <w:abstractNum w:abstractNumId="11" w15:restartNumberingAfterBreak="0">
    <w:nsid w:val="50C00D49"/>
    <w:multiLevelType w:val="hybridMultilevel"/>
    <w:tmpl w:val="1A7C89EE"/>
    <w:lvl w:ilvl="0" w:tplc="492466C4">
      <w:start w:val="1"/>
      <w:numFmt w:val="bullet"/>
      <w:lvlText w:val=""/>
      <w:lvlJc w:val="left"/>
      <w:pPr>
        <w:ind w:left="970" w:hanging="8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2" w15:restartNumberingAfterBreak="0">
    <w:nsid w:val="6C670696"/>
    <w:multiLevelType w:val="hybridMultilevel"/>
    <w:tmpl w:val="9B2C5212"/>
    <w:lvl w:ilvl="0" w:tplc="D602950C">
      <w:start w:val="1"/>
      <w:numFmt w:val="bullet"/>
      <w:lvlText w:val=""/>
      <w:lvlJc w:val="left"/>
      <w:pPr>
        <w:ind w:left="826" w:hanging="68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7B316AF6"/>
    <w:multiLevelType w:val="hybridMultilevel"/>
    <w:tmpl w:val="BA12F770"/>
    <w:lvl w:ilvl="0" w:tplc="492466C4">
      <w:start w:val="1"/>
      <w:numFmt w:val="bullet"/>
      <w:lvlText w:val=""/>
      <w:lvlJc w:val="left"/>
      <w:pPr>
        <w:ind w:left="970" w:hanging="8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858576">
    <w:abstractNumId w:val="9"/>
  </w:num>
  <w:num w:numId="2" w16cid:durableId="263195157">
    <w:abstractNumId w:val="7"/>
  </w:num>
  <w:num w:numId="3" w16cid:durableId="591740818">
    <w:abstractNumId w:val="6"/>
  </w:num>
  <w:num w:numId="4" w16cid:durableId="510098495">
    <w:abstractNumId w:val="5"/>
  </w:num>
  <w:num w:numId="5" w16cid:durableId="1779715895">
    <w:abstractNumId w:val="4"/>
  </w:num>
  <w:num w:numId="6" w16cid:durableId="1753314122">
    <w:abstractNumId w:val="8"/>
  </w:num>
  <w:num w:numId="7" w16cid:durableId="293951493">
    <w:abstractNumId w:val="3"/>
  </w:num>
  <w:num w:numId="8" w16cid:durableId="1374116987">
    <w:abstractNumId w:val="2"/>
  </w:num>
  <w:num w:numId="9" w16cid:durableId="2073431148">
    <w:abstractNumId w:val="1"/>
  </w:num>
  <w:num w:numId="10" w16cid:durableId="714087409">
    <w:abstractNumId w:val="0"/>
  </w:num>
  <w:num w:numId="11" w16cid:durableId="2119324093">
    <w:abstractNumId w:val="11"/>
  </w:num>
  <w:num w:numId="12" w16cid:durableId="207840970">
    <w:abstractNumId w:val="12"/>
  </w:num>
  <w:num w:numId="13" w16cid:durableId="804589185">
    <w:abstractNumId w:val="13"/>
  </w:num>
  <w:num w:numId="14" w16cid:durableId="145308824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E51"/>
    <w:rsid w:val="00012E7B"/>
    <w:rsid w:val="00021360"/>
    <w:rsid w:val="00021FEE"/>
    <w:rsid w:val="0002345E"/>
    <w:rsid w:val="0004004E"/>
    <w:rsid w:val="0005017C"/>
    <w:rsid w:val="00062C95"/>
    <w:rsid w:val="000807D1"/>
    <w:rsid w:val="00090F70"/>
    <w:rsid w:val="000A7CC3"/>
    <w:rsid w:val="0015141C"/>
    <w:rsid w:val="001752CA"/>
    <w:rsid w:val="00181A25"/>
    <w:rsid w:val="0018378B"/>
    <w:rsid w:val="001846F5"/>
    <w:rsid w:val="001910BA"/>
    <w:rsid w:val="00192AB6"/>
    <w:rsid w:val="001A0421"/>
    <w:rsid w:val="001A3633"/>
    <w:rsid w:val="001A37DC"/>
    <w:rsid w:val="001B472B"/>
    <w:rsid w:val="001B561C"/>
    <w:rsid w:val="001F5396"/>
    <w:rsid w:val="001F7EC4"/>
    <w:rsid w:val="00213A87"/>
    <w:rsid w:val="002570C2"/>
    <w:rsid w:val="00266807"/>
    <w:rsid w:val="002A4F4A"/>
    <w:rsid w:val="002B0EB7"/>
    <w:rsid w:val="002C042D"/>
    <w:rsid w:val="002C18A9"/>
    <w:rsid w:val="002C4A18"/>
    <w:rsid w:val="002C5C4B"/>
    <w:rsid w:val="002C7E51"/>
    <w:rsid w:val="002D799F"/>
    <w:rsid w:val="002E32F1"/>
    <w:rsid w:val="003009B1"/>
    <w:rsid w:val="00307708"/>
    <w:rsid w:val="0031308E"/>
    <w:rsid w:val="0031459B"/>
    <w:rsid w:val="00317844"/>
    <w:rsid w:val="003359D2"/>
    <w:rsid w:val="00342E01"/>
    <w:rsid w:val="00347D9B"/>
    <w:rsid w:val="00370076"/>
    <w:rsid w:val="00371F40"/>
    <w:rsid w:val="00395F31"/>
    <w:rsid w:val="003A6EDD"/>
    <w:rsid w:val="003B0646"/>
    <w:rsid w:val="003C33E9"/>
    <w:rsid w:val="003D58A0"/>
    <w:rsid w:val="003D6DB5"/>
    <w:rsid w:val="003E2DBE"/>
    <w:rsid w:val="003E5F4C"/>
    <w:rsid w:val="003E6C00"/>
    <w:rsid w:val="003F42B3"/>
    <w:rsid w:val="00437143"/>
    <w:rsid w:val="00446671"/>
    <w:rsid w:val="00450236"/>
    <w:rsid w:val="004946FF"/>
    <w:rsid w:val="00497755"/>
    <w:rsid w:val="004B4CFA"/>
    <w:rsid w:val="004B5F62"/>
    <w:rsid w:val="00507560"/>
    <w:rsid w:val="00507B16"/>
    <w:rsid w:val="0051061B"/>
    <w:rsid w:val="0054114E"/>
    <w:rsid w:val="0054647B"/>
    <w:rsid w:val="0055356D"/>
    <w:rsid w:val="00574E4D"/>
    <w:rsid w:val="0057559D"/>
    <w:rsid w:val="0058291A"/>
    <w:rsid w:val="005839AE"/>
    <w:rsid w:val="00591FBD"/>
    <w:rsid w:val="00594FF5"/>
    <w:rsid w:val="005C276C"/>
    <w:rsid w:val="005C3D56"/>
    <w:rsid w:val="005E3633"/>
    <w:rsid w:val="00614BD7"/>
    <w:rsid w:val="00624324"/>
    <w:rsid w:val="00631C26"/>
    <w:rsid w:val="00657257"/>
    <w:rsid w:val="00657FC0"/>
    <w:rsid w:val="00660956"/>
    <w:rsid w:val="00680365"/>
    <w:rsid w:val="006816F7"/>
    <w:rsid w:val="006861AA"/>
    <w:rsid w:val="00697923"/>
    <w:rsid w:val="006A23C7"/>
    <w:rsid w:val="006A2425"/>
    <w:rsid w:val="006A7E11"/>
    <w:rsid w:val="006C4640"/>
    <w:rsid w:val="006D1219"/>
    <w:rsid w:val="006E1340"/>
    <w:rsid w:val="006F0E60"/>
    <w:rsid w:val="006F1DE4"/>
    <w:rsid w:val="006F556A"/>
    <w:rsid w:val="00702EDB"/>
    <w:rsid w:val="00726254"/>
    <w:rsid w:val="007518C9"/>
    <w:rsid w:val="007609E2"/>
    <w:rsid w:val="00760D44"/>
    <w:rsid w:val="00762DE3"/>
    <w:rsid w:val="00767194"/>
    <w:rsid w:val="007673C4"/>
    <w:rsid w:val="0076BB5E"/>
    <w:rsid w:val="00790A03"/>
    <w:rsid w:val="007A623E"/>
    <w:rsid w:val="007D3FAC"/>
    <w:rsid w:val="007D4CE1"/>
    <w:rsid w:val="007E6E1E"/>
    <w:rsid w:val="007F670C"/>
    <w:rsid w:val="00833C5B"/>
    <w:rsid w:val="00835148"/>
    <w:rsid w:val="00836D4A"/>
    <w:rsid w:val="00842D28"/>
    <w:rsid w:val="0084533D"/>
    <w:rsid w:val="00860863"/>
    <w:rsid w:val="00865BEC"/>
    <w:rsid w:val="00874AB7"/>
    <w:rsid w:val="00891594"/>
    <w:rsid w:val="00897390"/>
    <w:rsid w:val="008A20AD"/>
    <w:rsid w:val="008C2DB0"/>
    <w:rsid w:val="008E722E"/>
    <w:rsid w:val="008F702C"/>
    <w:rsid w:val="00922198"/>
    <w:rsid w:val="0093052A"/>
    <w:rsid w:val="00930EB6"/>
    <w:rsid w:val="00934033"/>
    <w:rsid w:val="00934658"/>
    <w:rsid w:val="00943486"/>
    <w:rsid w:val="00944E5D"/>
    <w:rsid w:val="00977B3C"/>
    <w:rsid w:val="009D0749"/>
    <w:rsid w:val="009E1A91"/>
    <w:rsid w:val="00A016BB"/>
    <w:rsid w:val="00A274A5"/>
    <w:rsid w:val="00A313CF"/>
    <w:rsid w:val="00A319C4"/>
    <w:rsid w:val="00A4418C"/>
    <w:rsid w:val="00A52D6A"/>
    <w:rsid w:val="00A537E4"/>
    <w:rsid w:val="00A53DF3"/>
    <w:rsid w:val="00A73370"/>
    <w:rsid w:val="00A811B1"/>
    <w:rsid w:val="00A8385C"/>
    <w:rsid w:val="00A91B8D"/>
    <w:rsid w:val="00AC4EAC"/>
    <w:rsid w:val="00AD7509"/>
    <w:rsid w:val="00AF11F5"/>
    <w:rsid w:val="00B002A3"/>
    <w:rsid w:val="00B0215A"/>
    <w:rsid w:val="00B06335"/>
    <w:rsid w:val="00B111DB"/>
    <w:rsid w:val="00B37D3D"/>
    <w:rsid w:val="00B45F21"/>
    <w:rsid w:val="00B46874"/>
    <w:rsid w:val="00B70608"/>
    <w:rsid w:val="00B70C16"/>
    <w:rsid w:val="00B765D3"/>
    <w:rsid w:val="00B87777"/>
    <w:rsid w:val="00B96D2A"/>
    <w:rsid w:val="00BB0159"/>
    <w:rsid w:val="00BC2615"/>
    <w:rsid w:val="00C0221D"/>
    <w:rsid w:val="00C02B77"/>
    <w:rsid w:val="00C0390A"/>
    <w:rsid w:val="00C12EF3"/>
    <w:rsid w:val="00C33FA9"/>
    <w:rsid w:val="00C41791"/>
    <w:rsid w:val="00C50B0B"/>
    <w:rsid w:val="00C717A6"/>
    <w:rsid w:val="00C901F2"/>
    <w:rsid w:val="00C909D1"/>
    <w:rsid w:val="00CA24CF"/>
    <w:rsid w:val="00CB53B8"/>
    <w:rsid w:val="00CC2996"/>
    <w:rsid w:val="00CF360D"/>
    <w:rsid w:val="00CF7814"/>
    <w:rsid w:val="00D01859"/>
    <w:rsid w:val="00D16A97"/>
    <w:rsid w:val="00D2257E"/>
    <w:rsid w:val="00D253BB"/>
    <w:rsid w:val="00D27800"/>
    <w:rsid w:val="00D34061"/>
    <w:rsid w:val="00D53374"/>
    <w:rsid w:val="00D640BF"/>
    <w:rsid w:val="00D8326F"/>
    <w:rsid w:val="00D84984"/>
    <w:rsid w:val="00D87481"/>
    <w:rsid w:val="00DC27F3"/>
    <w:rsid w:val="00DC3E7E"/>
    <w:rsid w:val="00DD2606"/>
    <w:rsid w:val="00E01F9A"/>
    <w:rsid w:val="00E308E1"/>
    <w:rsid w:val="00E34866"/>
    <w:rsid w:val="00E5066D"/>
    <w:rsid w:val="00E8308C"/>
    <w:rsid w:val="00E9648F"/>
    <w:rsid w:val="00EA32F5"/>
    <w:rsid w:val="00EA4C4C"/>
    <w:rsid w:val="00EB4274"/>
    <w:rsid w:val="00EC7A38"/>
    <w:rsid w:val="00ED20E0"/>
    <w:rsid w:val="00EE2F2A"/>
    <w:rsid w:val="00EF29E7"/>
    <w:rsid w:val="00EF340F"/>
    <w:rsid w:val="00F01B6D"/>
    <w:rsid w:val="00F24494"/>
    <w:rsid w:val="00F24735"/>
    <w:rsid w:val="00F36AF4"/>
    <w:rsid w:val="00F4038D"/>
    <w:rsid w:val="00F45EF1"/>
    <w:rsid w:val="00F50B86"/>
    <w:rsid w:val="00F52B2A"/>
    <w:rsid w:val="00F62FC5"/>
    <w:rsid w:val="00F63316"/>
    <w:rsid w:val="00F66344"/>
    <w:rsid w:val="00F70BF2"/>
    <w:rsid w:val="00F70F36"/>
    <w:rsid w:val="00F76EA5"/>
    <w:rsid w:val="00F82858"/>
    <w:rsid w:val="00F90539"/>
    <w:rsid w:val="00F96F06"/>
    <w:rsid w:val="00F973F4"/>
    <w:rsid w:val="00FA131A"/>
    <w:rsid w:val="00FA4952"/>
    <w:rsid w:val="00FA53DE"/>
    <w:rsid w:val="00FA57A6"/>
    <w:rsid w:val="00FC2994"/>
    <w:rsid w:val="00FD117F"/>
    <w:rsid w:val="00FE3C93"/>
    <w:rsid w:val="00FF19B9"/>
    <w:rsid w:val="00FF588F"/>
    <w:rsid w:val="00FF5B7D"/>
    <w:rsid w:val="01D64B5C"/>
    <w:rsid w:val="02DB802F"/>
    <w:rsid w:val="030CE50F"/>
    <w:rsid w:val="03C6D5FB"/>
    <w:rsid w:val="054F24AF"/>
    <w:rsid w:val="06AB97AC"/>
    <w:rsid w:val="09EA839C"/>
    <w:rsid w:val="0A03B691"/>
    <w:rsid w:val="0A05ABD0"/>
    <w:rsid w:val="0BB1DB7B"/>
    <w:rsid w:val="0C44F397"/>
    <w:rsid w:val="0C711AFB"/>
    <w:rsid w:val="0EF0B4B8"/>
    <w:rsid w:val="0FB643D7"/>
    <w:rsid w:val="0FCF8592"/>
    <w:rsid w:val="10866797"/>
    <w:rsid w:val="1143B297"/>
    <w:rsid w:val="1334FA4B"/>
    <w:rsid w:val="1442E171"/>
    <w:rsid w:val="14EE7026"/>
    <w:rsid w:val="15D1592F"/>
    <w:rsid w:val="16376B64"/>
    <w:rsid w:val="1649EB6B"/>
    <w:rsid w:val="16C562E1"/>
    <w:rsid w:val="17C41412"/>
    <w:rsid w:val="17CFFDA7"/>
    <w:rsid w:val="181C1A3D"/>
    <w:rsid w:val="189B478A"/>
    <w:rsid w:val="18C2D9EE"/>
    <w:rsid w:val="19348BBD"/>
    <w:rsid w:val="19666C75"/>
    <w:rsid w:val="1A0BFC20"/>
    <w:rsid w:val="1A6AE892"/>
    <w:rsid w:val="1AEDF2C0"/>
    <w:rsid w:val="1B593167"/>
    <w:rsid w:val="1C4899B3"/>
    <w:rsid w:val="1EDB5480"/>
    <w:rsid w:val="1EF040D6"/>
    <w:rsid w:val="1F7E4BF3"/>
    <w:rsid w:val="202D51B6"/>
    <w:rsid w:val="209A82B9"/>
    <w:rsid w:val="212F0A32"/>
    <w:rsid w:val="21EF6ABB"/>
    <w:rsid w:val="22DA7386"/>
    <w:rsid w:val="252AD408"/>
    <w:rsid w:val="255AEED3"/>
    <w:rsid w:val="28B14A8C"/>
    <w:rsid w:val="2B26F0FF"/>
    <w:rsid w:val="2BDB64F1"/>
    <w:rsid w:val="2C034944"/>
    <w:rsid w:val="2C2DD858"/>
    <w:rsid w:val="2DDD2833"/>
    <w:rsid w:val="2E3A4AF8"/>
    <w:rsid w:val="2FE735E1"/>
    <w:rsid w:val="32E81C12"/>
    <w:rsid w:val="34463388"/>
    <w:rsid w:val="34821E37"/>
    <w:rsid w:val="352CDFE9"/>
    <w:rsid w:val="35869247"/>
    <w:rsid w:val="380D6E20"/>
    <w:rsid w:val="38490177"/>
    <w:rsid w:val="388BF4A7"/>
    <w:rsid w:val="3AA93D59"/>
    <w:rsid w:val="3B1489D9"/>
    <w:rsid w:val="3C26AFF3"/>
    <w:rsid w:val="3E03CD33"/>
    <w:rsid w:val="3EEE01E9"/>
    <w:rsid w:val="41CC0C4E"/>
    <w:rsid w:val="43973C88"/>
    <w:rsid w:val="45248762"/>
    <w:rsid w:val="45CA93B1"/>
    <w:rsid w:val="4644D566"/>
    <w:rsid w:val="464D2CA5"/>
    <w:rsid w:val="46A09918"/>
    <w:rsid w:val="4847AD7D"/>
    <w:rsid w:val="484D7E4D"/>
    <w:rsid w:val="48D40836"/>
    <w:rsid w:val="49F7C6F2"/>
    <w:rsid w:val="4AB07024"/>
    <w:rsid w:val="4AF57F17"/>
    <w:rsid w:val="4B1219DD"/>
    <w:rsid w:val="4C9CFF40"/>
    <w:rsid w:val="4F2EF1F5"/>
    <w:rsid w:val="4F453677"/>
    <w:rsid w:val="4F68E0C7"/>
    <w:rsid w:val="4FD23211"/>
    <w:rsid w:val="535CF942"/>
    <w:rsid w:val="54838F40"/>
    <w:rsid w:val="57B7A0B8"/>
    <w:rsid w:val="5870344E"/>
    <w:rsid w:val="5A9525F6"/>
    <w:rsid w:val="5AE74D3E"/>
    <w:rsid w:val="5AF70524"/>
    <w:rsid w:val="5BDDC279"/>
    <w:rsid w:val="5C4DFF2D"/>
    <w:rsid w:val="60B377EF"/>
    <w:rsid w:val="622F0A5E"/>
    <w:rsid w:val="63FA608F"/>
    <w:rsid w:val="66385705"/>
    <w:rsid w:val="664F5D8B"/>
    <w:rsid w:val="6671F600"/>
    <w:rsid w:val="66ADC991"/>
    <w:rsid w:val="66BB545A"/>
    <w:rsid w:val="685AB0AD"/>
    <w:rsid w:val="68837FE0"/>
    <w:rsid w:val="68AA7284"/>
    <w:rsid w:val="697A7CC3"/>
    <w:rsid w:val="69F43199"/>
    <w:rsid w:val="6A41338F"/>
    <w:rsid w:val="6AD10AFE"/>
    <w:rsid w:val="6B1D93FC"/>
    <w:rsid w:val="6C70EAC9"/>
    <w:rsid w:val="6DE12D6A"/>
    <w:rsid w:val="6E439028"/>
    <w:rsid w:val="6E8CF265"/>
    <w:rsid w:val="6FA8CD9B"/>
    <w:rsid w:val="7160AB99"/>
    <w:rsid w:val="719A582C"/>
    <w:rsid w:val="72861CF3"/>
    <w:rsid w:val="73790288"/>
    <w:rsid w:val="745E9311"/>
    <w:rsid w:val="770DDF9A"/>
    <w:rsid w:val="772EABDF"/>
    <w:rsid w:val="786D5432"/>
    <w:rsid w:val="794D59F2"/>
    <w:rsid w:val="79C2CBED"/>
    <w:rsid w:val="7B67410D"/>
    <w:rsid w:val="7B6EC4D4"/>
    <w:rsid w:val="7BA61A5B"/>
    <w:rsid w:val="7C9E2A5C"/>
    <w:rsid w:val="7DF43EAF"/>
    <w:rsid w:val="7EDBA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E7173"/>
  <w15:docId w15:val="{0368C481-78EE-489A-B4ED-749D966B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59B"/>
  </w:style>
  <w:style w:type="paragraph" w:styleId="Heading1">
    <w:name w:val="heading 1"/>
    <w:basedOn w:val="Normal"/>
    <w:next w:val="Normal"/>
    <w:qFormat/>
    <w:rsid w:val="000807D1"/>
    <w:pPr>
      <w:outlineLvl w:val="0"/>
    </w:pPr>
    <w:rPr>
      <w:rFonts w:asciiTheme="majorHAnsi" w:hAnsiTheme="majorHAnsi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asciiTheme="majorHAnsi" w:hAnsiTheme="majorHAnsi" w:cs="Tahoma"/>
      <w:b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1A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E1A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E1A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E1A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E1A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E1A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qFormat/>
    <w:rsid w:val="000807D1"/>
  </w:style>
  <w:style w:type="character" w:customStyle="1" w:styleId="Heading2Char">
    <w:name w:val="Heading 2 Char"/>
    <w:basedOn w:val="DefaultParagraphFont"/>
    <w:link w:val="Heading2"/>
    <w:rsid w:val="000807D1"/>
    <w:rPr>
      <w:rFonts w:asciiTheme="majorHAnsi" w:hAnsiTheme="majorHAnsi" w:cs="Tahoma"/>
      <w:b/>
      <w:sz w:val="22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437143"/>
    <w:rPr>
      <w:color w:val="595959" w:themeColor="text1" w:themeTint="A6"/>
    </w:rPr>
  </w:style>
  <w:style w:type="paragraph" w:styleId="BalloonText">
    <w:name w:val="Balloon Text"/>
    <w:basedOn w:val="Normal"/>
    <w:link w:val="BalloonTextChar"/>
    <w:semiHidden/>
    <w:unhideWhenUsed/>
    <w:rsid w:val="009E1A9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1A91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E1A91"/>
  </w:style>
  <w:style w:type="paragraph" w:styleId="BlockText">
    <w:name w:val="Block Text"/>
    <w:basedOn w:val="Normal"/>
    <w:semiHidden/>
    <w:unhideWhenUsed/>
    <w:rsid w:val="00437143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9E1A9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E1A91"/>
  </w:style>
  <w:style w:type="paragraph" w:styleId="BodyText2">
    <w:name w:val="Body Text 2"/>
    <w:basedOn w:val="Normal"/>
    <w:link w:val="BodyText2Char"/>
    <w:semiHidden/>
    <w:unhideWhenUsed/>
    <w:rsid w:val="009E1A9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E1A91"/>
  </w:style>
  <w:style w:type="paragraph" w:styleId="BodyText3">
    <w:name w:val="Body Text 3"/>
    <w:basedOn w:val="Normal"/>
    <w:link w:val="BodyText3Char"/>
    <w:semiHidden/>
    <w:unhideWhenUsed/>
    <w:rsid w:val="009E1A9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E1A91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E1A9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E1A91"/>
  </w:style>
  <w:style w:type="paragraph" w:styleId="BodyTextIndent">
    <w:name w:val="Body Text Indent"/>
    <w:basedOn w:val="Normal"/>
    <w:link w:val="BodyTextIndentChar"/>
    <w:semiHidden/>
    <w:unhideWhenUsed/>
    <w:rsid w:val="009E1A9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9E1A91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9E1A9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9E1A91"/>
  </w:style>
  <w:style w:type="paragraph" w:styleId="BodyTextIndent2">
    <w:name w:val="Body Text Indent 2"/>
    <w:basedOn w:val="Normal"/>
    <w:link w:val="BodyTextIndent2Char"/>
    <w:semiHidden/>
    <w:unhideWhenUsed/>
    <w:rsid w:val="009E1A9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E1A91"/>
  </w:style>
  <w:style w:type="paragraph" w:styleId="BodyTextIndent3">
    <w:name w:val="Body Text Indent 3"/>
    <w:basedOn w:val="Normal"/>
    <w:link w:val="BodyTextIndent3Char"/>
    <w:semiHidden/>
    <w:unhideWhenUsed/>
    <w:rsid w:val="009E1A9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E1A9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E1A91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9E1A91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9E1A91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9E1A91"/>
  </w:style>
  <w:style w:type="table" w:styleId="ColorfulGrid">
    <w:name w:val="Colorful Grid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9E1A91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1A9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1A9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1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1A9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9E1A91"/>
  </w:style>
  <w:style w:type="character" w:customStyle="1" w:styleId="DateChar">
    <w:name w:val="Date Char"/>
    <w:basedOn w:val="DefaultParagraphFont"/>
    <w:link w:val="Date"/>
    <w:semiHidden/>
    <w:rsid w:val="009E1A91"/>
  </w:style>
  <w:style w:type="paragraph" w:styleId="DocumentMap">
    <w:name w:val="Document Map"/>
    <w:basedOn w:val="Normal"/>
    <w:link w:val="DocumentMapChar"/>
    <w:semiHidden/>
    <w:unhideWhenUsed/>
    <w:rsid w:val="009E1A91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E1A9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E1A91"/>
  </w:style>
  <w:style w:type="character" w:customStyle="1" w:styleId="E-mailSignatureChar">
    <w:name w:val="E-mail Signature Char"/>
    <w:basedOn w:val="DefaultParagraphFont"/>
    <w:link w:val="E-mailSignature"/>
    <w:semiHidden/>
    <w:rsid w:val="009E1A91"/>
  </w:style>
  <w:style w:type="character" w:styleId="Emphasis">
    <w:name w:val="Emphasis"/>
    <w:basedOn w:val="DefaultParagraphFont"/>
    <w:semiHidden/>
    <w:unhideWhenUsed/>
    <w:qFormat/>
    <w:rsid w:val="009E1A91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9E1A9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9E1A9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E1A91"/>
    <w:rPr>
      <w:szCs w:val="20"/>
    </w:rPr>
  </w:style>
  <w:style w:type="paragraph" w:styleId="EnvelopeAddress">
    <w:name w:val="envelope address"/>
    <w:basedOn w:val="Normal"/>
    <w:semiHidden/>
    <w:unhideWhenUsed/>
    <w:rsid w:val="009E1A9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E1A91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9E1A9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9E1A91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9E1A9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E1A91"/>
    <w:rPr>
      <w:szCs w:val="20"/>
    </w:rPr>
  </w:style>
  <w:style w:type="table" w:styleId="GridTable1Light">
    <w:name w:val="Grid Table 1 Light"/>
    <w:basedOn w:val="TableNormal"/>
    <w:uiPriority w:val="46"/>
    <w:rsid w:val="009E1A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1A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E1A9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E1A9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E1A9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E1A9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E1A9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E1A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E1A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E1A9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E1A9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E1A9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E1A9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E1A9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E1A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E1A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E1A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E1A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E1A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E1A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E1A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E1A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E1A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E1A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E1A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E1A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E1A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E1A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E1A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E1A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E1A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E1A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E1A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E1A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E1A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E1A91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9E1A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9E1A9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9E1A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E1A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9E1A9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E1A9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9E1A91"/>
  </w:style>
  <w:style w:type="paragraph" w:styleId="HTMLAddress">
    <w:name w:val="HTML Address"/>
    <w:basedOn w:val="Normal"/>
    <w:link w:val="HTMLAddressChar"/>
    <w:semiHidden/>
    <w:unhideWhenUsed/>
    <w:rsid w:val="009E1A9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E1A91"/>
    <w:rPr>
      <w:i/>
      <w:iCs/>
    </w:rPr>
  </w:style>
  <w:style w:type="character" w:styleId="HTMLCite">
    <w:name w:val="HTML Cite"/>
    <w:basedOn w:val="DefaultParagraphFont"/>
    <w:semiHidden/>
    <w:unhideWhenUsed/>
    <w:rsid w:val="009E1A91"/>
    <w:rPr>
      <w:i/>
      <w:iCs/>
    </w:rPr>
  </w:style>
  <w:style w:type="character" w:styleId="HTMLCode">
    <w:name w:val="HTML Code"/>
    <w:basedOn w:val="DefaultParagraphFont"/>
    <w:semiHidden/>
    <w:unhideWhenUsed/>
    <w:rsid w:val="009E1A9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9E1A91"/>
    <w:rPr>
      <w:i/>
      <w:iCs/>
    </w:rPr>
  </w:style>
  <w:style w:type="character" w:styleId="HTMLKeyboard">
    <w:name w:val="HTML Keyboard"/>
    <w:basedOn w:val="DefaultParagraphFont"/>
    <w:semiHidden/>
    <w:unhideWhenUsed/>
    <w:rsid w:val="009E1A9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E1A9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E1A91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9E1A9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9E1A9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9E1A91"/>
    <w:rPr>
      <w:i/>
      <w:iCs/>
    </w:rPr>
  </w:style>
  <w:style w:type="character" w:styleId="Hyperlink">
    <w:name w:val="Hyperlink"/>
    <w:basedOn w:val="DefaultParagraphFont"/>
    <w:semiHidden/>
    <w:unhideWhenUsed/>
    <w:rsid w:val="009E1A9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9E1A91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E1A91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E1A91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E1A91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E1A91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E1A91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E1A91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E1A91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E1A91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E1A9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371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371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371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7143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E1A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E1A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E1A9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E1A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E1A9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E1A9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E1A9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9E1A91"/>
  </w:style>
  <w:style w:type="paragraph" w:styleId="List">
    <w:name w:val="List"/>
    <w:basedOn w:val="Normal"/>
    <w:semiHidden/>
    <w:unhideWhenUsed/>
    <w:rsid w:val="009E1A9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9E1A91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9E1A91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9E1A91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9E1A91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9E1A9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E1A9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E1A9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E1A9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E1A9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E1A9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9E1A9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9E1A9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9E1A9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9E1A9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9E1A9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E1A9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E1A9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E1A9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E1A9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9E1A9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E1A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E1A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E1A9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E1A9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E1A9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E1A9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E1A9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E1A9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E1A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E1A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E1A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E1A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E1A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E1A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E1A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E1A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E1A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E1A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E1A9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E1A9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E1A9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E1A9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E1A9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9E1A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E1A9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E1A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E1A9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9E1A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E1A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E1A91"/>
  </w:style>
  <w:style w:type="paragraph" w:styleId="NormalWeb">
    <w:name w:val="Normal (Web)"/>
    <w:basedOn w:val="Normal"/>
    <w:uiPriority w:val="99"/>
    <w:unhideWhenUsed/>
    <w:rsid w:val="009E1A9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E1A9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E1A91"/>
  </w:style>
  <w:style w:type="character" w:customStyle="1" w:styleId="NoteHeadingChar">
    <w:name w:val="Note Heading Char"/>
    <w:basedOn w:val="DefaultParagraphFont"/>
    <w:link w:val="NoteHeading"/>
    <w:semiHidden/>
    <w:rsid w:val="009E1A91"/>
  </w:style>
  <w:style w:type="character" w:styleId="PageNumber">
    <w:name w:val="page number"/>
    <w:basedOn w:val="DefaultParagraphFont"/>
    <w:semiHidden/>
    <w:unhideWhenUsed/>
    <w:rsid w:val="009E1A91"/>
  </w:style>
  <w:style w:type="table" w:styleId="PlainTable1">
    <w:name w:val="Plain Table 1"/>
    <w:basedOn w:val="TableNormal"/>
    <w:uiPriority w:val="41"/>
    <w:rsid w:val="009E1A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1A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E1A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1A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1A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9E1A91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E1A9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E1A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E1A9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E1A91"/>
  </w:style>
  <w:style w:type="character" w:customStyle="1" w:styleId="SalutationChar">
    <w:name w:val="Salutation Char"/>
    <w:basedOn w:val="DefaultParagraphFont"/>
    <w:link w:val="Salutation"/>
    <w:semiHidden/>
    <w:rsid w:val="009E1A91"/>
  </w:style>
  <w:style w:type="paragraph" w:styleId="Signature">
    <w:name w:val="Signature"/>
    <w:basedOn w:val="Normal"/>
    <w:link w:val="SignatureChar"/>
    <w:semiHidden/>
    <w:unhideWhenUsed/>
    <w:rsid w:val="009E1A91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9E1A91"/>
  </w:style>
  <w:style w:type="character" w:customStyle="1" w:styleId="SmartHyperlink1">
    <w:name w:val="Smart Hyperlink1"/>
    <w:basedOn w:val="DefaultParagraphFont"/>
    <w:uiPriority w:val="99"/>
    <w:semiHidden/>
    <w:unhideWhenUsed/>
    <w:rsid w:val="009E1A91"/>
    <w:rPr>
      <w:u w:val="dotted"/>
    </w:rPr>
  </w:style>
  <w:style w:type="character" w:styleId="Strong">
    <w:name w:val="Strong"/>
    <w:basedOn w:val="DefaultParagraphFont"/>
    <w:semiHidden/>
    <w:unhideWhenUsed/>
    <w:qFormat/>
    <w:rsid w:val="009E1A91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9E1A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9E1A91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E1A9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E1A9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9E1A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9E1A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9E1A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9E1A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9E1A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9E1A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9E1A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9E1A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9E1A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9E1A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9E1A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9E1A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9E1A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9E1A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9E1A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9E1A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9E1A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9E1A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9E1A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9E1A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9E1A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9E1A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9E1A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9E1A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E1A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9E1A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9E1A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9E1A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9E1A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9E1A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9E1A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9E1A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9E1A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9E1A91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E1A91"/>
  </w:style>
  <w:style w:type="table" w:styleId="TableProfessional">
    <w:name w:val="Table Professional"/>
    <w:basedOn w:val="TableNormal"/>
    <w:semiHidden/>
    <w:unhideWhenUsed/>
    <w:rsid w:val="009E1A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9E1A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9E1A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9E1A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9E1A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9E1A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15141C"/>
    <w:tblPr>
      <w:tblBorders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cPr>
      <w:vAlign w:val="center"/>
    </w:tcPr>
  </w:style>
  <w:style w:type="table" w:styleId="TableWeb1">
    <w:name w:val="Table Web 1"/>
    <w:basedOn w:val="TableNormal"/>
    <w:semiHidden/>
    <w:unhideWhenUsed/>
    <w:rsid w:val="009E1A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9E1A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E1A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9E1A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9E1A9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E1A9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E1A91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E1A91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E1A91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E1A91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E1A91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E1A91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E1A91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E1A9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A91"/>
    <w:pPr>
      <w:keepNext/>
      <w:keepLines/>
      <w:spacing w:before="240"/>
      <w:outlineLvl w:val="9"/>
    </w:pPr>
    <w:rPr>
      <w:rFonts w:eastAsiaTheme="majorEastAsia" w:cstheme="majorBidi"/>
      <w:b w:val="0"/>
      <w:smallCaps w:val="0"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143"/>
    <w:rPr>
      <w:color w:val="595959" w:themeColor="text1" w:themeTint="A6"/>
      <w:shd w:val="clear" w:color="auto" w:fill="E6E6E6"/>
    </w:rPr>
  </w:style>
  <w:style w:type="paragraph" w:customStyle="1" w:styleId="TableParagraph">
    <w:name w:val="Table Paragraph"/>
    <w:basedOn w:val="Normal"/>
    <w:qFormat/>
    <w:rsid w:val="002C042D"/>
    <w:pPr>
      <w:widowControl w:val="0"/>
      <w:autoSpaceDE w:val="0"/>
      <w:autoSpaceDN w:val="0"/>
      <w:ind w:left="107" w:hanging="150"/>
    </w:pPr>
    <w:rPr>
      <w:rFonts w:ascii="Calibri" w:eastAsia="Calibri" w:hAnsi="Calibri" w:cs="Calibri"/>
    </w:rPr>
  </w:style>
  <w:style w:type="paragraph" w:customStyle="1" w:styleId="Default">
    <w:name w:val="Default"/>
    <w:rsid w:val="00944E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8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Payne\AppData\Roaming\Microsoft\Templates\Meeting%20sign-i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4CDBD-7659-440E-918D-4A3A9746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</Template>
  <TotalTime>1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 Payne</dc:creator>
  <cp:lastModifiedBy>Lynn Cagle</cp:lastModifiedBy>
  <cp:revision>2</cp:revision>
  <dcterms:created xsi:type="dcterms:W3CDTF">2023-03-17T03:24:00Z</dcterms:created>
  <dcterms:modified xsi:type="dcterms:W3CDTF">2023-03-17T03:24:00Z</dcterms:modified>
</cp:coreProperties>
</file>